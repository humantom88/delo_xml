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EC" w:rsidRDefault="00902956" w:rsidP="002B1DEC">
      <w:pPr>
        <w:pStyle w:val="Iauiue"/>
        <w:tabs>
          <w:tab w:val="left" w:pos="5529"/>
        </w:tabs>
      </w:pPr>
      <w:r>
        <w:pict>
          <v:rect id="_x0000_s1026" style="position:absolute;margin-left:-3.6pt;margin-top:2.9pt;width:230.4pt;height:157.5pt;z-index:251656704" o:allowincell="f" filled="f" stroked="f" strokeweight="0">
            <v:textbox style="mso-next-textbox:#_x0000_s1026" inset="0,0,0,0">
              <w:txbxContent>
                <w:p w:rsidR="004F1AD4" w:rsidRDefault="00E566B3" w:rsidP="002B1DEC">
                  <w:pPr>
                    <w:pStyle w:val="Iauiue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522605" cy="673100"/>
                        <wp:effectExtent l="1905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2605" cy="673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F1AD4" w:rsidRDefault="004F1AD4" w:rsidP="002B1DEC">
                  <w:pPr>
                    <w:pStyle w:val="Iauiue"/>
                    <w:jc w:val="center"/>
                    <w:rPr>
                      <w:sz w:val="10"/>
                      <w:lang w:val="en-US"/>
                    </w:rPr>
                  </w:pPr>
                </w:p>
                <w:p w:rsidR="004F1AD4" w:rsidRDefault="004F1AD4" w:rsidP="002B1DEC">
                  <w:pPr>
                    <w:pStyle w:val="caaieiaie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АДМИНИСТРАЦИЯ</w:t>
                  </w:r>
                </w:p>
                <w:p w:rsidR="004F1AD4" w:rsidRPr="00826AB0" w:rsidRDefault="004F1AD4" w:rsidP="002B1DEC">
                  <w:pPr>
                    <w:pStyle w:val="Iauiue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ГОРОДА ВОЛОГДЫ</w:t>
                  </w:r>
                </w:p>
                <w:p w:rsidR="004F1AD4" w:rsidRPr="00826AB0" w:rsidRDefault="004F1AD4" w:rsidP="002B1DEC">
                  <w:pPr>
                    <w:pStyle w:val="Iauiue"/>
                    <w:jc w:val="center"/>
                    <w:rPr>
                      <w:b/>
                      <w:sz w:val="12"/>
                    </w:rPr>
                  </w:pPr>
                </w:p>
                <w:p w:rsidR="004F1AD4" w:rsidRPr="00826AB0" w:rsidRDefault="004F1AD4" w:rsidP="002B1DEC">
                  <w:pPr>
                    <w:pStyle w:val="Iauiue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ПРАВОВОЕ</w:t>
                  </w:r>
                  <w:r w:rsidRPr="00826AB0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УПРАВЛЕНИЕ</w:t>
                  </w:r>
                </w:p>
                <w:p w:rsidR="004F1AD4" w:rsidRPr="00826AB0" w:rsidRDefault="004F1AD4" w:rsidP="002B1DEC">
                  <w:pPr>
                    <w:pStyle w:val="Iauiue"/>
                    <w:jc w:val="center"/>
                    <w:rPr>
                      <w:sz w:val="16"/>
                    </w:rPr>
                  </w:pPr>
                </w:p>
                <w:p w:rsidR="004F1AD4" w:rsidRPr="00826AB0" w:rsidRDefault="004F1AD4" w:rsidP="002B1DEC">
                  <w:pPr>
                    <w:pStyle w:val="Iauiue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Каменный мост ул., д.</w:t>
                  </w:r>
                  <w:r w:rsidRPr="003F50BE">
                    <w:rPr>
                      <w:sz w:val="20"/>
                    </w:rPr>
                    <w:t xml:space="preserve"> 4</w:t>
                  </w:r>
                  <w:r>
                    <w:rPr>
                      <w:sz w:val="20"/>
                    </w:rPr>
                    <w:t>, Вологда, 160000.</w:t>
                  </w:r>
                </w:p>
                <w:p w:rsidR="004F1AD4" w:rsidRPr="002F7FB3" w:rsidRDefault="004F1AD4" w:rsidP="002B1DEC">
                  <w:pPr>
                    <w:pStyle w:val="Iauiue"/>
                    <w:jc w:val="center"/>
                    <w:rPr>
                      <w:sz w:val="20"/>
                      <w:lang w:val="en-US"/>
                    </w:rPr>
                  </w:pPr>
                  <w:r w:rsidRPr="00826AB0">
                    <w:rPr>
                      <w:sz w:val="20"/>
                    </w:rPr>
                    <w:t>Тел</w:t>
                  </w:r>
                  <w:r w:rsidRPr="002F7FB3">
                    <w:rPr>
                      <w:sz w:val="20"/>
                      <w:lang w:val="en-US"/>
                    </w:rPr>
                    <w:t xml:space="preserve">. (8172) </w:t>
                  </w:r>
                  <w:r w:rsidRPr="002B1DEC">
                    <w:rPr>
                      <w:sz w:val="20"/>
                      <w:lang w:val="en-US"/>
                    </w:rPr>
                    <w:t>72-62-55</w:t>
                  </w:r>
                  <w:r w:rsidRPr="002F7FB3">
                    <w:rPr>
                      <w:sz w:val="20"/>
                      <w:lang w:val="en-US"/>
                    </w:rPr>
                    <w:t>.</w:t>
                  </w:r>
                </w:p>
                <w:p w:rsidR="004F1AD4" w:rsidRPr="002F7FB3" w:rsidRDefault="004F1AD4" w:rsidP="002B1DEC">
                  <w:pPr>
                    <w:pStyle w:val="Iauiue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</w:t>
                  </w:r>
                  <w:r w:rsidRPr="002F7FB3">
                    <w:rPr>
                      <w:sz w:val="20"/>
                      <w:lang w:val="en-US"/>
                    </w:rPr>
                    <w:t>-</w:t>
                  </w:r>
                  <w:r>
                    <w:rPr>
                      <w:sz w:val="20"/>
                      <w:lang w:val="en-US"/>
                    </w:rPr>
                    <w:t>mail</w:t>
                  </w:r>
                  <w:r w:rsidRPr="002F7FB3">
                    <w:rPr>
                      <w:sz w:val="20"/>
                      <w:lang w:val="en-US"/>
                    </w:rPr>
                    <w:t xml:space="preserve">: </w:t>
                  </w:r>
                  <w:r>
                    <w:rPr>
                      <w:sz w:val="20"/>
                      <w:lang w:val="en-US"/>
                    </w:rPr>
                    <w:t>admgor</w:t>
                  </w:r>
                  <w:r w:rsidRPr="002F7FB3">
                    <w:rPr>
                      <w:sz w:val="20"/>
                      <w:lang w:val="en-US"/>
                    </w:rPr>
                    <w:t>@</w:t>
                  </w:r>
                  <w:r>
                    <w:rPr>
                      <w:sz w:val="20"/>
                      <w:lang w:val="en-US"/>
                    </w:rPr>
                    <w:t>vologda</w:t>
                  </w:r>
                  <w:r w:rsidRPr="002F7FB3">
                    <w:rPr>
                      <w:sz w:val="20"/>
                      <w:lang w:val="en-US"/>
                    </w:rPr>
                    <w:t>-</w:t>
                  </w:r>
                  <w:r>
                    <w:rPr>
                      <w:sz w:val="20"/>
                      <w:lang w:val="en-US"/>
                    </w:rPr>
                    <w:t>city</w:t>
                  </w:r>
                  <w:r w:rsidRPr="002F7FB3">
                    <w:rPr>
                      <w:sz w:val="20"/>
                      <w:lang w:val="en-US"/>
                    </w:rPr>
                    <w:t>.</w:t>
                  </w:r>
                  <w:r>
                    <w:rPr>
                      <w:sz w:val="20"/>
                      <w:lang w:val="en-US"/>
                    </w:rPr>
                    <w:t>ru</w:t>
                  </w:r>
                </w:p>
                <w:p w:rsidR="004F1AD4" w:rsidRPr="002F7FB3" w:rsidRDefault="004F1AD4" w:rsidP="002B1DEC">
                  <w:pPr>
                    <w:pStyle w:val="Iauiue"/>
                    <w:jc w:val="center"/>
                    <w:rPr>
                      <w:sz w:val="20"/>
                      <w:lang w:val="en-US"/>
                    </w:rPr>
                  </w:pPr>
                </w:p>
                <w:p w:rsidR="004F1AD4" w:rsidRPr="002F7FB3" w:rsidRDefault="004F1AD4" w:rsidP="002B1DEC">
                  <w:pPr>
                    <w:pStyle w:val="Iauiue"/>
                    <w:jc w:val="center"/>
                    <w:rPr>
                      <w:b/>
                      <w:sz w:val="20"/>
                      <w:lang w:val="en-US"/>
                    </w:rPr>
                  </w:pPr>
                </w:p>
              </w:txbxContent>
            </v:textbox>
          </v:rect>
        </w:pict>
      </w:r>
      <w:r w:rsidR="002B1DEC">
        <w:tab/>
      </w:r>
    </w:p>
    <w:p w:rsidR="002B1DEC" w:rsidRDefault="002B1DEC" w:rsidP="002B1DEC">
      <w:pPr>
        <w:pStyle w:val="Iauiue"/>
        <w:tabs>
          <w:tab w:val="left" w:pos="5529"/>
          <w:tab w:val="left" w:pos="5812"/>
        </w:tabs>
      </w:pPr>
      <w:r>
        <w:tab/>
      </w:r>
      <w:r>
        <w:tab/>
      </w:r>
    </w:p>
    <w:p w:rsidR="002B1DEC" w:rsidRDefault="002B1DEC" w:rsidP="002B1DEC">
      <w:pPr>
        <w:pStyle w:val="Iauiue"/>
        <w:tabs>
          <w:tab w:val="left" w:pos="5529"/>
        </w:tabs>
      </w:pPr>
      <w:r>
        <w:tab/>
      </w:r>
    </w:p>
    <w:p w:rsidR="002B1DEC" w:rsidRDefault="002B1DEC" w:rsidP="002B1DEC">
      <w:pPr>
        <w:pStyle w:val="Iauiue"/>
      </w:pPr>
      <w:r>
        <w:t xml:space="preserve">                                                                               ____                                                ____</w:t>
      </w:r>
    </w:p>
    <w:p w:rsidR="002B1DEC" w:rsidRDefault="00902956" w:rsidP="002B1DEC">
      <w:pPr>
        <w:pStyle w:val="Iauiue"/>
      </w:pPr>
      <w:r>
        <w:pict>
          <v:rect id="_x0000_s1027" style="position:absolute;margin-left:260.75pt;margin-top:4.3pt;width:197.55pt;height:125.25pt;z-index:251657728" o:allowincell="f" stroked="f" strokeweight="0">
            <v:textbox style="mso-next-textbox:#_x0000_s1027" inset="0,0,0,0">
              <w:txbxContent>
                <w:p w:rsidR="009543D1" w:rsidRDefault="009543D1" w:rsidP="002B1DEC">
                  <w:pPr>
                    <w:pStyle w:val="Iauiue"/>
                  </w:pPr>
                  <w:r>
                    <w:t>Председателю Вологодской городской Думы</w:t>
                  </w:r>
                </w:p>
                <w:p w:rsidR="004F1AD4" w:rsidRDefault="009543D1" w:rsidP="002B1DEC">
                  <w:pPr>
                    <w:pStyle w:val="Iauiue"/>
                  </w:pPr>
                  <w:r>
                    <w:t>Ю.В.</w:t>
                  </w:r>
                  <w:r w:rsidR="006E4CFC">
                    <w:t xml:space="preserve">Сапожникову </w:t>
                  </w:r>
                </w:p>
                <w:p w:rsidR="00AC745C" w:rsidRDefault="00AC745C" w:rsidP="002B1DEC">
                  <w:pPr>
                    <w:pStyle w:val="Iauiue"/>
                  </w:pPr>
                </w:p>
              </w:txbxContent>
            </v:textbox>
          </v:rect>
        </w:pict>
      </w:r>
      <w:r w:rsidR="002B1DEC">
        <w:t xml:space="preserve">                                                                               |                                                               |</w:t>
      </w:r>
    </w:p>
    <w:p w:rsidR="002B1DEC" w:rsidRDefault="002B1DEC" w:rsidP="002B1DEC">
      <w:pPr>
        <w:pStyle w:val="Iauiue"/>
        <w:rPr>
          <w:sz w:val="24"/>
        </w:rPr>
      </w:pPr>
    </w:p>
    <w:p w:rsidR="002B1DEC" w:rsidRDefault="002B1DEC" w:rsidP="002B1DEC">
      <w:pPr>
        <w:pStyle w:val="Iauiue"/>
        <w:rPr>
          <w:sz w:val="24"/>
        </w:rPr>
      </w:pPr>
    </w:p>
    <w:p w:rsidR="002B1DEC" w:rsidRDefault="002B1DEC" w:rsidP="002B1DEC">
      <w:pPr>
        <w:pStyle w:val="Iauiue"/>
        <w:rPr>
          <w:sz w:val="24"/>
        </w:rPr>
      </w:pPr>
    </w:p>
    <w:p w:rsidR="002B1DEC" w:rsidRDefault="002B1DEC" w:rsidP="002B1DEC">
      <w:pPr>
        <w:pStyle w:val="Iauiue"/>
        <w:rPr>
          <w:sz w:val="24"/>
        </w:rPr>
      </w:pPr>
    </w:p>
    <w:p w:rsidR="002B1DEC" w:rsidRDefault="002B1DEC" w:rsidP="002B1DEC">
      <w:pPr>
        <w:pStyle w:val="Iauiue"/>
      </w:pPr>
    </w:p>
    <w:p w:rsidR="002B1DEC" w:rsidRDefault="002B1DEC" w:rsidP="002B1DEC">
      <w:pPr>
        <w:pStyle w:val="Iauiu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17"/>
        <w:gridCol w:w="1134"/>
        <w:gridCol w:w="425"/>
        <w:gridCol w:w="284"/>
        <w:gridCol w:w="425"/>
        <w:gridCol w:w="1559"/>
      </w:tblGrid>
      <w:tr w:rsidR="002B1DEC">
        <w:trPr>
          <w:cantSplit/>
          <w:trHeight w:hRule="exact" w:val="280"/>
        </w:trPr>
        <w:tc>
          <w:tcPr>
            <w:tcW w:w="19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B1DEC" w:rsidRDefault="009E38A6" w:rsidP="000C375B">
            <w:pPr>
              <w:pStyle w:val="Iauiu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02.02.2015</w:t>
            </w:r>
            <w:r w:rsidR="00E23915"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1DEC" w:rsidRDefault="002B1DEC" w:rsidP="000C375B">
            <w:pPr>
              <w:pStyle w:val="Iauiue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2B1DEC" w:rsidRDefault="009E38A6" w:rsidP="000C375B">
            <w:pPr>
              <w:pStyle w:val="Iauiu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10-37/278/2/153</w:t>
            </w:r>
            <w:r w:rsidR="00E23915">
              <w:rPr>
                <w:b/>
                <w:sz w:val="20"/>
              </w:rPr>
              <w:t xml:space="preserve"> </w:t>
            </w:r>
          </w:p>
        </w:tc>
      </w:tr>
      <w:tr w:rsidR="002B1DEC">
        <w:trPr>
          <w:cantSplit/>
          <w:trHeight w:hRule="exact" w:val="400"/>
        </w:trPr>
        <w:tc>
          <w:tcPr>
            <w:tcW w:w="817" w:type="dxa"/>
            <w:tcBorders>
              <w:left w:val="nil"/>
              <w:bottom w:val="nil"/>
              <w:right w:val="nil"/>
            </w:tcBorders>
            <w:vAlign w:val="bottom"/>
          </w:tcPr>
          <w:p w:rsidR="002B1DEC" w:rsidRDefault="002B1DEC" w:rsidP="000C375B">
            <w:pPr>
              <w:pStyle w:val="Iauiue"/>
              <w:rPr>
                <w:sz w:val="20"/>
              </w:rPr>
            </w:pPr>
            <w:r>
              <w:rPr>
                <w:sz w:val="20"/>
              </w:rPr>
              <w:t>На №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B1DEC" w:rsidRDefault="002B1DEC" w:rsidP="000C375B">
            <w:pPr>
              <w:pStyle w:val="Iauiue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1DEC" w:rsidRDefault="002B1DEC" w:rsidP="000C375B">
            <w:pPr>
              <w:pStyle w:val="Iauiue"/>
              <w:rPr>
                <w:sz w:val="20"/>
              </w:rPr>
            </w:pPr>
            <w:r>
              <w:rPr>
                <w:sz w:val="20"/>
              </w:rPr>
              <w:t>от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bottom"/>
          </w:tcPr>
          <w:p w:rsidR="002B1DEC" w:rsidRDefault="002B1DEC" w:rsidP="000C375B">
            <w:pPr>
              <w:pStyle w:val="Iauiue"/>
              <w:rPr>
                <w:b/>
                <w:sz w:val="20"/>
              </w:rPr>
            </w:pPr>
          </w:p>
        </w:tc>
      </w:tr>
    </w:tbl>
    <w:p w:rsidR="002B1DEC" w:rsidRDefault="002B1DEC" w:rsidP="002B1DEC">
      <w:pPr>
        <w:pStyle w:val="Iauiue"/>
        <w:rPr>
          <w:b/>
        </w:rPr>
      </w:pPr>
      <w:r>
        <w:t>___                                                        ___</w:t>
      </w:r>
    </w:p>
    <w:p w:rsidR="002B1DEC" w:rsidRDefault="00902956" w:rsidP="002B1DEC">
      <w:pPr>
        <w:pStyle w:val="Iauiue"/>
      </w:pPr>
      <w:r>
        <w:pict>
          <v:rect id="_x0000_s1028" style="position:absolute;margin-left:10.8pt;margin-top:4.85pt;width:201.6pt;height:67.65pt;z-index:251658752" o:allowincell="f" stroked="f" strokeweight="0">
            <v:textbox style="mso-next-textbox:#_x0000_s1028" inset="0,0,0,0">
              <w:txbxContent>
                <w:p w:rsidR="004F1AD4" w:rsidRPr="0050387E" w:rsidRDefault="00A06B04" w:rsidP="007770E6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О </w:t>
                  </w:r>
                  <w:r w:rsidR="005A04A6">
                    <w:rPr>
                      <w:sz w:val="26"/>
                      <w:szCs w:val="26"/>
                    </w:rPr>
                    <w:t>направлении сведений для рассмотрения обращения</w:t>
                  </w:r>
                </w:p>
                <w:p w:rsidR="004F1AD4" w:rsidRDefault="004F1AD4" w:rsidP="002B1DEC">
                  <w:pPr>
                    <w:pStyle w:val="Iauiue"/>
                  </w:pPr>
                </w:p>
              </w:txbxContent>
            </v:textbox>
          </v:rect>
        </w:pict>
      </w:r>
      <w:r w:rsidR="002B1DEC">
        <w:t>|                                                                   |</w:t>
      </w:r>
    </w:p>
    <w:p w:rsidR="002B1DEC" w:rsidRDefault="002B1DEC" w:rsidP="002B1DEC">
      <w:pPr>
        <w:pStyle w:val="Iauiue"/>
      </w:pPr>
    </w:p>
    <w:p w:rsidR="002B1DEC" w:rsidRDefault="002B1DEC" w:rsidP="002B1DEC">
      <w:pPr>
        <w:pStyle w:val="Iauiue"/>
        <w:jc w:val="center"/>
      </w:pPr>
    </w:p>
    <w:p w:rsidR="002B1DEC" w:rsidRDefault="002B1DEC" w:rsidP="002B1DEC">
      <w:pPr>
        <w:pStyle w:val="Iauiue"/>
      </w:pPr>
    </w:p>
    <w:p w:rsidR="00194A33" w:rsidRDefault="002B1DEC" w:rsidP="00AC1189">
      <w:pPr>
        <w:pStyle w:val="Iauiue"/>
        <w:spacing w:line="312" w:lineRule="auto"/>
        <w:jc w:val="both"/>
        <w:rPr>
          <w:szCs w:val="26"/>
        </w:rPr>
      </w:pPr>
      <w:r>
        <w:tab/>
      </w:r>
      <w:r w:rsidR="00362146">
        <w:t xml:space="preserve"> </w:t>
      </w:r>
    </w:p>
    <w:p w:rsidR="00A06B04" w:rsidRPr="00AC745C" w:rsidRDefault="00A06B04" w:rsidP="00A06B04">
      <w:pPr>
        <w:pStyle w:val="Iauiue"/>
        <w:jc w:val="center"/>
        <w:rPr>
          <w:szCs w:val="26"/>
        </w:rPr>
      </w:pPr>
      <w:r>
        <w:rPr>
          <w:szCs w:val="26"/>
        </w:rPr>
        <w:t xml:space="preserve">Уважаемый </w:t>
      </w:r>
      <w:r w:rsidR="006E4CFC">
        <w:rPr>
          <w:szCs w:val="26"/>
        </w:rPr>
        <w:t>Юрий Владимирович</w:t>
      </w:r>
      <w:r w:rsidR="00AC745C">
        <w:rPr>
          <w:szCs w:val="26"/>
        </w:rPr>
        <w:t>!</w:t>
      </w:r>
    </w:p>
    <w:p w:rsidR="00A06B04" w:rsidRDefault="00A06B04" w:rsidP="00A06B04">
      <w:pPr>
        <w:pStyle w:val="Iauiue"/>
        <w:jc w:val="center"/>
        <w:rPr>
          <w:szCs w:val="26"/>
        </w:rPr>
      </w:pPr>
    </w:p>
    <w:p w:rsidR="00A06B04" w:rsidRDefault="00A06B04" w:rsidP="00A06B04">
      <w:pPr>
        <w:pStyle w:val="Iauiue"/>
        <w:spacing w:line="360" w:lineRule="auto"/>
        <w:jc w:val="both"/>
        <w:rPr>
          <w:szCs w:val="26"/>
        </w:rPr>
      </w:pPr>
      <w:r>
        <w:rPr>
          <w:szCs w:val="26"/>
        </w:rPr>
        <w:tab/>
      </w:r>
      <w:r w:rsidR="00793176">
        <w:rPr>
          <w:szCs w:val="26"/>
        </w:rPr>
        <w:t xml:space="preserve">В </w:t>
      </w:r>
      <w:r w:rsidR="006E4CFC">
        <w:rPr>
          <w:szCs w:val="26"/>
        </w:rPr>
        <w:t xml:space="preserve">ответ на </w:t>
      </w:r>
      <w:r w:rsidR="009543D1">
        <w:rPr>
          <w:szCs w:val="26"/>
        </w:rPr>
        <w:t>В</w:t>
      </w:r>
      <w:r w:rsidR="006E4CFC">
        <w:rPr>
          <w:szCs w:val="26"/>
        </w:rPr>
        <w:t xml:space="preserve">аш запрос по обращению гражданина Груздева А.А. по </w:t>
      </w:r>
      <w:r>
        <w:rPr>
          <w:szCs w:val="26"/>
        </w:rPr>
        <w:t>вопрос</w:t>
      </w:r>
      <w:r w:rsidR="006E4CFC">
        <w:rPr>
          <w:szCs w:val="26"/>
        </w:rPr>
        <w:t>у назначения</w:t>
      </w:r>
      <w:r>
        <w:rPr>
          <w:szCs w:val="26"/>
        </w:rPr>
        <w:t xml:space="preserve"> </w:t>
      </w:r>
      <w:r w:rsidR="006E4CFC">
        <w:rPr>
          <w:szCs w:val="26"/>
        </w:rPr>
        <w:t>публичных слушаний об</w:t>
      </w:r>
      <w:r>
        <w:rPr>
          <w:szCs w:val="26"/>
        </w:rPr>
        <w:t xml:space="preserve"> изменени</w:t>
      </w:r>
      <w:r w:rsidR="006E4CFC">
        <w:rPr>
          <w:szCs w:val="26"/>
        </w:rPr>
        <w:t>и</w:t>
      </w:r>
      <w:r>
        <w:rPr>
          <w:szCs w:val="26"/>
        </w:rPr>
        <w:t xml:space="preserve"> вида разрешенного использования земельного участка территории бывшей станции юннатов</w:t>
      </w:r>
      <w:r w:rsidR="006E4CFC">
        <w:rPr>
          <w:szCs w:val="26"/>
        </w:rPr>
        <w:t>,</w:t>
      </w:r>
      <w:r>
        <w:rPr>
          <w:szCs w:val="26"/>
        </w:rPr>
        <w:t xml:space="preserve"> с последующим присоединением к Ковыринскому парку</w:t>
      </w:r>
      <w:r w:rsidR="00793176">
        <w:rPr>
          <w:szCs w:val="26"/>
        </w:rPr>
        <w:t>,</w:t>
      </w:r>
      <w:r w:rsidR="006E4CFC">
        <w:rPr>
          <w:szCs w:val="26"/>
        </w:rPr>
        <w:t xml:space="preserve"> с</w:t>
      </w:r>
      <w:r>
        <w:rPr>
          <w:szCs w:val="26"/>
        </w:rPr>
        <w:t>ообщаем следующее.</w:t>
      </w:r>
    </w:p>
    <w:p w:rsidR="00793176" w:rsidRDefault="00A06B04" w:rsidP="00793176">
      <w:pPr>
        <w:pStyle w:val="Iauiue"/>
        <w:spacing w:line="360" w:lineRule="auto"/>
        <w:jc w:val="both"/>
        <w:rPr>
          <w:szCs w:val="26"/>
        </w:rPr>
      </w:pPr>
      <w:r>
        <w:rPr>
          <w:szCs w:val="26"/>
        </w:rPr>
        <w:tab/>
      </w:r>
      <w:r w:rsidR="00AC1189">
        <w:rPr>
          <w:szCs w:val="26"/>
        </w:rPr>
        <w:t>Постановление Администрации города Вологды от 20 января 2015 года № 56 «О назначении публичных слушаний по проекту решения Вологодской городско</w:t>
      </w:r>
      <w:r w:rsidR="0001109D">
        <w:rPr>
          <w:szCs w:val="26"/>
        </w:rPr>
        <w:t>й Думы «О внесении изменений в П</w:t>
      </w:r>
      <w:r w:rsidR="00AC1189">
        <w:rPr>
          <w:szCs w:val="26"/>
        </w:rPr>
        <w:t>равила землепользования и застройки города Вологды»</w:t>
      </w:r>
      <w:r w:rsidR="009543D1">
        <w:rPr>
          <w:szCs w:val="26"/>
        </w:rPr>
        <w:t xml:space="preserve"> и сам проект решения</w:t>
      </w:r>
      <w:r w:rsidR="00AC1189">
        <w:rPr>
          <w:szCs w:val="26"/>
        </w:rPr>
        <w:t xml:space="preserve"> опубликован</w:t>
      </w:r>
      <w:r w:rsidR="009543D1">
        <w:rPr>
          <w:szCs w:val="26"/>
        </w:rPr>
        <w:t>ы</w:t>
      </w:r>
      <w:r w:rsidR="00AC1189">
        <w:rPr>
          <w:szCs w:val="26"/>
        </w:rPr>
        <w:t xml:space="preserve"> 21 января 2015 года в газете «Вологодские новости» № 2 на странице 46. </w:t>
      </w:r>
      <w:r w:rsidR="00AC745C">
        <w:rPr>
          <w:szCs w:val="26"/>
        </w:rPr>
        <w:t xml:space="preserve">Данные документы </w:t>
      </w:r>
      <w:r w:rsidR="00793176">
        <w:rPr>
          <w:szCs w:val="26"/>
        </w:rPr>
        <w:t xml:space="preserve">также </w:t>
      </w:r>
      <w:r w:rsidR="0001109D">
        <w:rPr>
          <w:szCs w:val="26"/>
        </w:rPr>
        <w:t>размещен</w:t>
      </w:r>
      <w:r w:rsidR="00AC745C">
        <w:rPr>
          <w:szCs w:val="26"/>
        </w:rPr>
        <w:t>ы</w:t>
      </w:r>
      <w:r w:rsidR="0001109D">
        <w:rPr>
          <w:szCs w:val="26"/>
        </w:rPr>
        <w:t xml:space="preserve"> на </w:t>
      </w:r>
      <w:r w:rsidR="00AC745C">
        <w:rPr>
          <w:szCs w:val="26"/>
        </w:rPr>
        <w:t xml:space="preserve">официальном </w:t>
      </w:r>
      <w:r w:rsidR="0001109D">
        <w:rPr>
          <w:szCs w:val="26"/>
        </w:rPr>
        <w:t>сайте Администрации города Вологды</w:t>
      </w:r>
      <w:r w:rsidR="00AC745C">
        <w:rPr>
          <w:szCs w:val="26"/>
        </w:rPr>
        <w:t xml:space="preserve"> в информационно – телекоммуникационной сети «Интернет». </w:t>
      </w:r>
    </w:p>
    <w:p w:rsidR="00A353F5" w:rsidRDefault="00A353F5" w:rsidP="00A06B04">
      <w:pPr>
        <w:pStyle w:val="Iauiue"/>
        <w:jc w:val="both"/>
        <w:rPr>
          <w:sz w:val="20"/>
        </w:rPr>
      </w:pPr>
    </w:p>
    <w:p w:rsidR="009543D1" w:rsidRDefault="009543D1" w:rsidP="00A06B04">
      <w:pPr>
        <w:pStyle w:val="Iauiue"/>
        <w:jc w:val="both"/>
        <w:rPr>
          <w:sz w:val="20"/>
        </w:rPr>
      </w:pPr>
    </w:p>
    <w:p w:rsidR="009543D1" w:rsidRDefault="009543D1" w:rsidP="00A06B04">
      <w:pPr>
        <w:pStyle w:val="Iauiue"/>
        <w:jc w:val="both"/>
        <w:rPr>
          <w:sz w:val="20"/>
        </w:rPr>
      </w:pPr>
    </w:p>
    <w:p w:rsidR="00FE7EBD" w:rsidRDefault="00421FC0" w:rsidP="00E23915">
      <w:pPr>
        <w:pStyle w:val="Iauiue"/>
        <w:jc w:val="both"/>
        <w:rPr>
          <w:szCs w:val="26"/>
        </w:rPr>
      </w:pPr>
      <w:r>
        <w:rPr>
          <w:szCs w:val="26"/>
        </w:rPr>
        <w:t>Н</w:t>
      </w:r>
      <w:r w:rsidR="001A2C3F">
        <w:rPr>
          <w:szCs w:val="26"/>
        </w:rPr>
        <w:t>ачальник</w:t>
      </w:r>
      <w:r w:rsidR="00037ADD">
        <w:rPr>
          <w:szCs w:val="26"/>
        </w:rPr>
        <w:t xml:space="preserve"> </w:t>
      </w:r>
      <w:r w:rsidR="001A2C3F">
        <w:rPr>
          <w:szCs w:val="26"/>
        </w:rPr>
        <w:t xml:space="preserve">Правового </w:t>
      </w:r>
      <w:r w:rsidR="001A2C3F" w:rsidRPr="00B32821">
        <w:rPr>
          <w:szCs w:val="26"/>
        </w:rPr>
        <w:t>управления</w:t>
      </w:r>
      <w:r w:rsidR="0075448F">
        <w:rPr>
          <w:szCs w:val="26"/>
        </w:rPr>
        <w:tab/>
      </w:r>
      <w:r w:rsidR="0075448F">
        <w:rPr>
          <w:szCs w:val="26"/>
        </w:rPr>
        <w:tab/>
      </w:r>
      <w:r w:rsidR="0075448F">
        <w:rPr>
          <w:szCs w:val="26"/>
        </w:rPr>
        <w:tab/>
      </w:r>
      <w:r w:rsidR="0075448F">
        <w:rPr>
          <w:szCs w:val="26"/>
        </w:rPr>
        <w:tab/>
      </w:r>
      <w:r w:rsidR="0075448F">
        <w:rPr>
          <w:szCs w:val="26"/>
        </w:rPr>
        <w:tab/>
      </w:r>
      <w:r w:rsidR="0075448F">
        <w:rPr>
          <w:szCs w:val="26"/>
        </w:rPr>
        <w:tab/>
        <w:t xml:space="preserve">        </w:t>
      </w:r>
      <w:r w:rsidR="00A057DE">
        <w:rPr>
          <w:szCs w:val="26"/>
        </w:rPr>
        <w:t>Р.В. Трикоз</w:t>
      </w:r>
    </w:p>
    <w:p w:rsidR="007F4ECF" w:rsidRDefault="007F4ECF" w:rsidP="007F4ECF">
      <w:pPr>
        <w:pStyle w:val="Iauiue"/>
        <w:jc w:val="both"/>
        <w:rPr>
          <w:sz w:val="16"/>
          <w:szCs w:val="16"/>
        </w:rPr>
      </w:pPr>
    </w:p>
    <w:p w:rsidR="006E4CFC" w:rsidRDefault="006E4CFC" w:rsidP="007F4ECF">
      <w:pPr>
        <w:pStyle w:val="Iauiue"/>
        <w:jc w:val="both"/>
        <w:rPr>
          <w:sz w:val="16"/>
          <w:szCs w:val="16"/>
        </w:rPr>
      </w:pPr>
    </w:p>
    <w:p w:rsidR="006E4CFC" w:rsidRDefault="006E4CFC" w:rsidP="007F4ECF">
      <w:pPr>
        <w:pStyle w:val="Iauiue"/>
        <w:jc w:val="both"/>
        <w:rPr>
          <w:sz w:val="16"/>
          <w:szCs w:val="16"/>
        </w:rPr>
      </w:pPr>
    </w:p>
    <w:p w:rsidR="00A353F5" w:rsidRDefault="00A353F5" w:rsidP="007F4ECF">
      <w:pPr>
        <w:pStyle w:val="Iauiue"/>
        <w:jc w:val="both"/>
        <w:rPr>
          <w:sz w:val="16"/>
          <w:szCs w:val="16"/>
        </w:rPr>
      </w:pPr>
    </w:p>
    <w:p w:rsidR="00AC1189" w:rsidRDefault="00AC1189" w:rsidP="007F4ECF">
      <w:pPr>
        <w:pStyle w:val="Iauiue"/>
        <w:jc w:val="both"/>
        <w:rPr>
          <w:sz w:val="16"/>
          <w:szCs w:val="16"/>
        </w:rPr>
      </w:pPr>
    </w:p>
    <w:p w:rsidR="00173095" w:rsidRDefault="00173095" w:rsidP="007F4ECF">
      <w:pPr>
        <w:pStyle w:val="Iauiue"/>
        <w:jc w:val="both"/>
        <w:rPr>
          <w:sz w:val="16"/>
          <w:szCs w:val="16"/>
        </w:rPr>
      </w:pPr>
    </w:p>
    <w:p w:rsidR="00173095" w:rsidRDefault="00173095" w:rsidP="007F4ECF">
      <w:pPr>
        <w:pStyle w:val="Iauiue"/>
        <w:jc w:val="both"/>
        <w:rPr>
          <w:sz w:val="16"/>
          <w:szCs w:val="16"/>
        </w:rPr>
      </w:pPr>
    </w:p>
    <w:p w:rsidR="00173095" w:rsidRDefault="00173095" w:rsidP="007F4ECF">
      <w:pPr>
        <w:pStyle w:val="Iauiue"/>
        <w:jc w:val="both"/>
        <w:rPr>
          <w:sz w:val="16"/>
          <w:szCs w:val="16"/>
        </w:rPr>
      </w:pPr>
    </w:p>
    <w:p w:rsidR="00173095" w:rsidRDefault="00173095" w:rsidP="007F4ECF">
      <w:pPr>
        <w:pStyle w:val="Iauiue"/>
        <w:jc w:val="both"/>
        <w:rPr>
          <w:sz w:val="16"/>
          <w:szCs w:val="16"/>
        </w:rPr>
      </w:pPr>
    </w:p>
    <w:p w:rsidR="00173095" w:rsidRDefault="00173095" w:rsidP="007F4ECF">
      <w:pPr>
        <w:pStyle w:val="Iauiue"/>
        <w:jc w:val="both"/>
        <w:rPr>
          <w:sz w:val="16"/>
          <w:szCs w:val="16"/>
        </w:rPr>
      </w:pPr>
    </w:p>
    <w:p w:rsidR="00173095" w:rsidRDefault="00173095" w:rsidP="007F4ECF">
      <w:pPr>
        <w:pStyle w:val="Iauiue"/>
        <w:jc w:val="both"/>
        <w:rPr>
          <w:sz w:val="16"/>
          <w:szCs w:val="16"/>
        </w:rPr>
      </w:pPr>
    </w:p>
    <w:p w:rsidR="00173095" w:rsidRDefault="00173095" w:rsidP="007F4ECF">
      <w:pPr>
        <w:pStyle w:val="Iauiue"/>
        <w:jc w:val="both"/>
        <w:rPr>
          <w:sz w:val="16"/>
          <w:szCs w:val="16"/>
        </w:rPr>
      </w:pPr>
    </w:p>
    <w:p w:rsidR="00173095" w:rsidRDefault="00173095" w:rsidP="007F4ECF">
      <w:pPr>
        <w:pStyle w:val="Iauiue"/>
        <w:jc w:val="both"/>
        <w:rPr>
          <w:sz w:val="16"/>
          <w:szCs w:val="16"/>
        </w:rPr>
      </w:pPr>
    </w:p>
    <w:p w:rsidR="00173095" w:rsidRDefault="00173095" w:rsidP="007F4ECF">
      <w:pPr>
        <w:pStyle w:val="Iauiue"/>
        <w:jc w:val="both"/>
        <w:rPr>
          <w:sz w:val="16"/>
          <w:szCs w:val="16"/>
        </w:rPr>
      </w:pPr>
    </w:p>
    <w:p w:rsidR="00173095" w:rsidRDefault="00173095" w:rsidP="007F4ECF">
      <w:pPr>
        <w:pStyle w:val="Iauiue"/>
        <w:jc w:val="both"/>
        <w:rPr>
          <w:sz w:val="16"/>
          <w:szCs w:val="16"/>
        </w:rPr>
      </w:pPr>
    </w:p>
    <w:p w:rsidR="007F4ECF" w:rsidRPr="00AC1189" w:rsidRDefault="00AC1189" w:rsidP="007F4ECF">
      <w:pPr>
        <w:pStyle w:val="Iauiue"/>
        <w:jc w:val="both"/>
        <w:rPr>
          <w:sz w:val="18"/>
          <w:szCs w:val="18"/>
        </w:rPr>
      </w:pPr>
      <w:r w:rsidRPr="00AC1189">
        <w:rPr>
          <w:sz w:val="18"/>
          <w:szCs w:val="18"/>
        </w:rPr>
        <w:t>Т.П.Бурыкина</w:t>
      </w:r>
    </w:p>
    <w:p w:rsidR="00F74853" w:rsidRPr="00AC1189" w:rsidRDefault="007F4ECF" w:rsidP="00E23915">
      <w:pPr>
        <w:pStyle w:val="Iauiue"/>
        <w:jc w:val="both"/>
        <w:rPr>
          <w:sz w:val="18"/>
          <w:szCs w:val="18"/>
        </w:rPr>
      </w:pPr>
      <w:r w:rsidRPr="00AC1189">
        <w:rPr>
          <w:sz w:val="18"/>
          <w:szCs w:val="18"/>
        </w:rPr>
        <w:t>726255</w:t>
      </w:r>
    </w:p>
    <w:sectPr w:rsidR="00F74853" w:rsidRPr="00AC1189" w:rsidSect="007F4ECF">
      <w:headerReference w:type="even" r:id="rId9"/>
      <w:headerReference w:type="default" r:id="rId10"/>
      <w:footerReference w:type="default" r:id="rId11"/>
      <w:footerReference w:type="first" r:id="rId12"/>
      <w:pgSz w:w="11906" w:h="16838"/>
      <w:pgMar w:top="426" w:right="282" w:bottom="204" w:left="1985" w:header="709" w:footer="25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F45" w:rsidRDefault="00071F45">
      <w:r>
        <w:separator/>
      </w:r>
    </w:p>
  </w:endnote>
  <w:endnote w:type="continuationSeparator" w:id="1">
    <w:p w:rsidR="00071F45" w:rsidRDefault="00071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8D0" w:rsidRPr="00A24BAE" w:rsidRDefault="009F28D0" w:rsidP="009F28D0">
    <w:pPr>
      <w:pStyle w:val="a5"/>
      <w:rPr>
        <w:sz w:val="16"/>
      </w:rPr>
    </w:pPr>
    <w:r>
      <w:rPr>
        <w:sz w:val="16"/>
      </w:rPr>
      <w:t>ПУ.ТРВ\ПУ.КОВ.88\D: \Работа КОВ\Газета\2014\заявка 29.07.2014.docx</w:t>
    </w:r>
  </w:p>
  <w:p w:rsidR="004F1AD4" w:rsidRPr="009F28D0" w:rsidRDefault="004F1AD4" w:rsidP="009F28D0">
    <w:pPr>
      <w:pStyle w:val="a5"/>
      <w:rPr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D4" w:rsidRPr="00273A5A" w:rsidRDefault="00273A5A" w:rsidP="00273A5A">
    <w:pPr>
      <w:pStyle w:val="a5"/>
      <w:rPr>
        <w:sz w:val="16"/>
      </w:rPr>
    </w:pPr>
    <w:r>
      <w:rPr>
        <w:sz w:val="16"/>
      </w:rPr>
      <w:t>ПУ.ТРВ\УД.БТП.88\C:\Documents and Settings\Burykina_TP\Рабочий стол\Бурыкина Т.П\ответ на обращение Сапожникову.docx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F45" w:rsidRDefault="00071F45">
      <w:r>
        <w:separator/>
      </w:r>
    </w:p>
  </w:footnote>
  <w:footnote w:type="continuationSeparator" w:id="1">
    <w:p w:rsidR="00071F45" w:rsidRDefault="00071F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D4" w:rsidRDefault="00902956" w:rsidP="00C2150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4F1AD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F1AD4" w:rsidRDefault="004F1AD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D4" w:rsidRDefault="00902956" w:rsidP="00C2150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4F1AD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73A5A">
      <w:rPr>
        <w:rStyle w:val="a8"/>
        <w:noProof/>
      </w:rPr>
      <w:t>2</w:t>
    </w:r>
    <w:r>
      <w:rPr>
        <w:rStyle w:val="a8"/>
      </w:rPr>
      <w:fldChar w:fldCharType="end"/>
    </w:r>
  </w:p>
  <w:p w:rsidR="004F1AD4" w:rsidRDefault="004F1AD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26972"/>
    <w:multiLevelType w:val="hybridMultilevel"/>
    <w:tmpl w:val="F26CDE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8D4D60"/>
    <w:multiLevelType w:val="hybridMultilevel"/>
    <w:tmpl w:val="711E0AD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0E6"/>
    <w:rsid w:val="00004132"/>
    <w:rsid w:val="00004DF2"/>
    <w:rsid w:val="0000604B"/>
    <w:rsid w:val="0001049C"/>
    <w:rsid w:val="000108F4"/>
    <w:rsid w:val="00011021"/>
    <w:rsid w:val="0001109D"/>
    <w:rsid w:val="00013E2D"/>
    <w:rsid w:val="0001410B"/>
    <w:rsid w:val="00014BBF"/>
    <w:rsid w:val="00015B47"/>
    <w:rsid w:val="00016A31"/>
    <w:rsid w:val="0001757E"/>
    <w:rsid w:val="00025BE0"/>
    <w:rsid w:val="000270A4"/>
    <w:rsid w:val="00027668"/>
    <w:rsid w:val="000277EB"/>
    <w:rsid w:val="000331BA"/>
    <w:rsid w:val="000332F0"/>
    <w:rsid w:val="00033387"/>
    <w:rsid w:val="000359E5"/>
    <w:rsid w:val="00035C7D"/>
    <w:rsid w:val="00036991"/>
    <w:rsid w:val="00037ADD"/>
    <w:rsid w:val="000416E2"/>
    <w:rsid w:val="0004186D"/>
    <w:rsid w:val="00042CC8"/>
    <w:rsid w:val="00044B95"/>
    <w:rsid w:val="000450A2"/>
    <w:rsid w:val="0004510D"/>
    <w:rsid w:val="000509F5"/>
    <w:rsid w:val="00051224"/>
    <w:rsid w:val="000519D8"/>
    <w:rsid w:val="00054EB1"/>
    <w:rsid w:val="000567F1"/>
    <w:rsid w:val="00057246"/>
    <w:rsid w:val="0005786B"/>
    <w:rsid w:val="00057EE5"/>
    <w:rsid w:val="000600F3"/>
    <w:rsid w:val="0006122F"/>
    <w:rsid w:val="000616C1"/>
    <w:rsid w:val="00062797"/>
    <w:rsid w:val="00065054"/>
    <w:rsid w:val="00066763"/>
    <w:rsid w:val="000706AA"/>
    <w:rsid w:val="00071D1E"/>
    <w:rsid w:val="00071F45"/>
    <w:rsid w:val="000728C8"/>
    <w:rsid w:val="000728D6"/>
    <w:rsid w:val="00072967"/>
    <w:rsid w:val="00072CE4"/>
    <w:rsid w:val="00075F49"/>
    <w:rsid w:val="00075F7A"/>
    <w:rsid w:val="00077D7C"/>
    <w:rsid w:val="000801CC"/>
    <w:rsid w:val="000827F7"/>
    <w:rsid w:val="00082B12"/>
    <w:rsid w:val="00083F3D"/>
    <w:rsid w:val="00084598"/>
    <w:rsid w:val="000859C8"/>
    <w:rsid w:val="00085AF6"/>
    <w:rsid w:val="000860C6"/>
    <w:rsid w:val="00086461"/>
    <w:rsid w:val="00086CD7"/>
    <w:rsid w:val="00086E47"/>
    <w:rsid w:val="00086EB8"/>
    <w:rsid w:val="000919C8"/>
    <w:rsid w:val="000929A3"/>
    <w:rsid w:val="00092C39"/>
    <w:rsid w:val="00094A7C"/>
    <w:rsid w:val="00096AFA"/>
    <w:rsid w:val="0009750A"/>
    <w:rsid w:val="000A06F2"/>
    <w:rsid w:val="000A61C4"/>
    <w:rsid w:val="000A644B"/>
    <w:rsid w:val="000A7F1A"/>
    <w:rsid w:val="000B3DC4"/>
    <w:rsid w:val="000B5E4D"/>
    <w:rsid w:val="000B6BD8"/>
    <w:rsid w:val="000B71AD"/>
    <w:rsid w:val="000C1316"/>
    <w:rsid w:val="000C2DAF"/>
    <w:rsid w:val="000C36EE"/>
    <w:rsid w:val="000C375B"/>
    <w:rsid w:val="000C5210"/>
    <w:rsid w:val="000C6578"/>
    <w:rsid w:val="000C724B"/>
    <w:rsid w:val="000D002E"/>
    <w:rsid w:val="000D0E46"/>
    <w:rsid w:val="000D0F3E"/>
    <w:rsid w:val="000D15FA"/>
    <w:rsid w:val="000D267E"/>
    <w:rsid w:val="000D4560"/>
    <w:rsid w:val="000D4A06"/>
    <w:rsid w:val="000D520B"/>
    <w:rsid w:val="000D602C"/>
    <w:rsid w:val="000D6365"/>
    <w:rsid w:val="000D6B93"/>
    <w:rsid w:val="000D6F6C"/>
    <w:rsid w:val="000D74B7"/>
    <w:rsid w:val="000E022E"/>
    <w:rsid w:val="000E18AB"/>
    <w:rsid w:val="000E35B4"/>
    <w:rsid w:val="000E4ED3"/>
    <w:rsid w:val="000E5D16"/>
    <w:rsid w:val="000F076F"/>
    <w:rsid w:val="000F676A"/>
    <w:rsid w:val="000F7294"/>
    <w:rsid w:val="000F7BA2"/>
    <w:rsid w:val="00100CD5"/>
    <w:rsid w:val="001017C4"/>
    <w:rsid w:val="00101A6B"/>
    <w:rsid w:val="00104773"/>
    <w:rsid w:val="00104BE7"/>
    <w:rsid w:val="0010541C"/>
    <w:rsid w:val="00106E44"/>
    <w:rsid w:val="00107937"/>
    <w:rsid w:val="001130F8"/>
    <w:rsid w:val="00113855"/>
    <w:rsid w:val="0011447F"/>
    <w:rsid w:val="00116FB4"/>
    <w:rsid w:val="00120DFF"/>
    <w:rsid w:val="00123F65"/>
    <w:rsid w:val="0012644D"/>
    <w:rsid w:val="0012727D"/>
    <w:rsid w:val="00130B47"/>
    <w:rsid w:val="001324ED"/>
    <w:rsid w:val="00135341"/>
    <w:rsid w:val="00136FA8"/>
    <w:rsid w:val="0014043A"/>
    <w:rsid w:val="00140601"/>
    <w:rsid w:val="0014236B"/>
    <w:rsid w:val="001455BA"/>
    <w:rsid w:val="001459AF"/>
    <w:rsid w:val="00150FE9"/>
    <w:rsid w:val="00152A62"/>
    <w:rsid w:val="00153048"/>
    <w:rsid w:val="001532E1"/>
    <w:rsid w:val="00154490"/>
    <w:rsid w:val="00155193"/>
    <w:rsid w:val="00156C47"/>
    <w:rsid w:val="0016159E"/>
    <w:rsid w:val="00161C21"/>
    <w:rsid w:val="00161F34"/>
    <w:rsid w:val="00162116"/>
    <w:rsid w:val="00162631"/>
    <w:rsid w:val="00164674"/>
    <w:rsid w:val="00164BDF"/>
    <w:rsid w:val="00164C90"/>
    <w:rsid w:val="001707C0"/>
    <w:rsid w:val="00171059"/>
    <w:rsid w:val="0017218D"/>
    <w:rsid w:val="00173095"/>
    <w:rsid w:val="001745DF"/>
    <w:rsid w:val="00174E6A"/>
    <w:rsid w:val="00175201"/>
    <w:rsid w:val="00175557"/>
    <w:rsid w:val="00176AD8"/>
    <w:rsid w:val="00177D90"/>
    <w:rsid w:val="00180A02"/>
    <w:rsid w:val="00180C19"/>
    <w:rsid w:val="00180DC0"/>
    <w:rsid w:val="00181D17"/>
    <w:rsid w:val="00183AD1"/>
    <w:rsid w:val="00186B3E"/>
    <w:rsid w:val="00186F36"/>
    <w:rsid w:val="0018709E"/>
    <w:rsid w:val="00191063"/>
    <w:rsid w:val="00191395"/>
    <w:rsid w:val="001922FF"/>
    <w:rsid w:val="00192565"/>
    <w:rsid w:val="00192EC0"/>
    <w:rsid w:val="00193AAA"/>
    <w:rsid w:val="00193FA6"/>
    <w:rsid w:val="001942A2"/>
    <w:rsid w:val="0019435F"/>
    <w:rsid w:val="001945D0"/>
    <w:rsid w:val="00194A33"/>
    <w:rsid w:val="00196ECC"/>
    <w:rsid w:val="001A024F"/>
    <w:rsid w:val="001A07E1"/>
    <w:rsid w:val="001A1143"/>
    <w:rsid w:val="001A287F"/>
    <w:rsid w:val="001A2C3F"/>
    <w:rsid w:val="001A3BD8"/>
    <w:rsid w:val="001A5FDC"/>
    <w:rsid w:val="001A6BDB"/>
    <w:rsid w:val="001B1FC8"/>
    <w:rsid w:val="001B4892"/>
    <w:rsid w:val="001B68C5"/>
    <w:rsid w:val="001C0FA3"/>
    <w:rsid w:val="001C1CD7"/>
    <w:rsid w:val="001C3D89"/>
    <w:rsid w:val="001C426A"/>
    <w:rsid w:val="001D1A33"/>
    <w:rsid w:val="001D3193"/>
    <w:rsid w:val="001D48C2"/>
    <w:rsid w:val="001D4D8E"/>
    <w:rsid w:val="001D53BB"/>
    <w:rsid w:val="001D6BCE"/>
    <w:rsid w:val="001D756E"/>
    <w:rsid w:val="001E18A6"/>
    <w:rsid w:val="001E224F"/>
    <w:rsid w:val="001E2289"/>
    <w:rsid w:val="001E26C5"/>
    <w:rsid w:val="001E4280"/>
    <w:rsid w:val="001E4C6F"/>
    <w:rsid w:val="001E539A"/>
    <w:rsid w:val="001E647B"/>
    <w:rsid w:val="001F139A"/>
    <w:rsid w:val="001F2A2C"/>
    <w:rsid w:val="001F2D91"/>
    <w:rsid w:val="001F2E38"/>
    <w:rsid w:val="001F3A09"/>
    <w:rsid w:val="001F6931"/>
    <w:rsid w:val="001F72D4"/>
    <w:rsid w:val="001F73B9"/>
    <w:rsid w:val="001F76C5"/>
    <w:rsid w:val="00200318"/>
    <w:rsid w:val="00200A00"/>
    <w:rsid w:val="00203744"/>
    <w:rsid w:val="0020391D"/>
    <w:rsid w:val="002075BC"/>
    <w:rsid w:val="00210683"/>
    <w:rsid w:val="00211D74"/>
    <w:rsid w:val="00212779"/>
    <w:rsid w:val="002236E5"/>
    <w:rsid w:val="0022589D"/>
    <w:rsid w:val="00225CAC"/>
    <w:rsid w:val="00227CC2"/>
    <w:rsid w:val="0023129A"/>
    <w:rsid w:val="00232365"/>
    <w:rsid w:val="0023367C"/>
    <w:rsid w:val="002336AC"/>
    <w:rsid w:val="00233E89"/>
    <w:rsid w:val="00234631"/>
    <w:rsid w:val="0023526B"/>
    <w:rsid w:val="00235510"/>
    <w:rsid w:val="002368B4"/>
    <w:rsid w:val="00240125"/>
    <w:rsid w:val="00241D7D"/>
    <w:rsid w:val="0024244E"/>
    <w:rsid w:val="00243B4D"/>
    <w:rsid w:val="00243BCC"/>
    <w:rsid w:val="00246960"/>
    <w:rsid w:val="00246A58"/>
    <w:rsid w:val="002472C1"/>
    <w:rsid w:val="00250162"/>
    <w:rsid w:val="00250D6A"/>
    <w:rsid w:val="00251034"/>
    <w:rsid w:val="00251B0F"/>
    <w:rsid w:val="00251C6B"/>
    <w:rsid w:val="00253A07"/>
    <w:rsid w:val="00254E48"/>
    <w:rsid w:val="00256C66"/>
    <w:rsid w:val="00257B83"/>
    <w:rsid w:val="00260634"/>
    <w:rsid w:val="002622D6"/>
    <w:rsid w:val="00262D0E"/>
    <w:rsid w:val="002633DC"/>
    <w:rsid w:val="00264D76"/>
    <w:rsid w:val="00265390"/>
    <w:rsid w:val="00265454"/>
    <w:rsid w:val="00265AC1"/>
    <w:rsid w:val="00270750"/>
    <w:rsid w:val="00270DE0"/>
    <w:rsid w:val="00271F97"/>
    <w:rsid w:val="002720FA"/>
    <w:rsid w:val="00273405"/>
    <w:rsid w:val="00273A5A"/>
    <w:rsid w:val="00273AFA"/>
    <w:rsid w:val="002815FC"/>
    <w:rsid w:val="002825ED"/>
    <w:rsid w:val="002849E9"/>
    <w:rsid w:val="00284B82"/>
    <w:rsid w:val="0028502B"/>
    <w:rsid w:val="002852A1"/>
    <w:rsid w:val="00286617"/>
    <w:rsid w:val="002908FB"/>
    <w:rsid w:val="002919E4"/>
    <w:rsid w:val="002937A6"/>
    <w:rsid w:val="002941D7"/>
    <w:rsid w:val="00294A9A"/>
    <w:rsid w:val="002960E7"/>
    <w:rsid w:val="00297658"/>
    <w:rsid w:val="00297763"/>
    <w:rsid w:val="00297A88"/>
    <w:rsid w:val="002A0C77"/>
    <w:rsid w:val="002A1A24"/>
    <w:rsid w:val="002A26AB"/>
    <w:rsid w:val="002A2778"/>
    <w:rsid w:val="002A3B1B"/>
    <w:rsid w:val="002A44E7"/>
    <w:rsid w:val="002A6514"/>
    <w:rsid w:val="002A6A70"/>
    <w:rsid w:val="002A6AE8"/>
    <w:rsid w:val="002A6F2A"/>
    <w:rsid w:val="002B0BEF"/>
    <w:rsid w:val="002B1DEC"/>
    <w:rsid w:val="002B22E2"/>
    <w:rsid w:val="002B29B9"/>
    <w:rsid w:val="002B49E1"/>
    <w:rsid w:val="002B5AD8"/>
    <w:rsid w:val="002B6FBE"/>
    <w:rsid w:val="002B70D3"/>
    <w:rsid w:val="002C0192"/>
    <w:rsid w:val="002C0D3C"/>
    <w:rsid w:val="002C0F19"/>
    <w:rsid w:val="002C27C5"/>
    <w:rsid w:val="002C3F89"/>
    <w:rsid w:val="002C621A"/>
    <w:rsid w:val="002D0863"/>
    <w:rsid w:val="002D0922"/>
    <w:rsid w:val="002D1F67"/>
    <w:rsid w:val="002D2AC0"/>
    <w:rsid w:val="002D46E1"/>
    <w:rsid w:val="002D61CC"/>
    <w:rsid w:val="002D6891"/>
    <w:rsid w:val="002D6F04"/>
    <w:rsid w:val="002D7B7F"/>
    <w:rsid w:val="002E169D"/>
    <w:rsid w:val="002E2A0F"/>
    <w:rsid w:val="002E2CEF"/>
    <w:rsid w:val="002E3AC6"/>
    <w:rsid w:val="002E532F"/>
    <w:rsid w:val="002E7F09"/>
    <w:rsid w:val="002F3439"/>
    <w:rsid w:val="002F6801"/>
    <w:rsid w:val="002F7BDE"/>
    <w:rsid w:val="0030083F"/>
    <w:rsid w:val="00300965"/>
    <w:rsid w:val="00303909"/>
    <w:rsid w:val="00303B72"/>
    <w:rsid w:val="0030742E"/>
    <w:rsid w:val="003076FC"/>
    <w:rsid w:val="00307C93"/>
    <w:rsid w:val="00313FED"/>
    <w:rsid w:val="003150B0"/>
    <w:rsid w:val="00317229"/>
    <w:rsid w:val="00320066"/>
    <w:rsid w:val="00320BDF"/>
    <w:rsid w:val="00320DB5"/>
    <w:rsid w:val="00321735"/>
    <w:rsid w:val="003244F2"/>
    <w:rsid w:val="003254FC"/>
    <w:rsid w:val="00326272"/>
    <w:rsid w:val="003265A7"/>
    <w:rsid w:val="0033006F"/>
    <w:rsid w:val="00332145"/>
    <w:rsid w:val="00333E6A"/>
    <w:rsid w:val="00334064"/>
    <w:rsid w:val="0033447B"/>
    <w:rsid w:val="003347DE"/>
    <w:rsid w:val="00335F8D"/>
    <w:rsid w:val="003369D4"/>
    <w:rsid w:val="00337C14"/>
    <w:rsid w:val="00341271"/>
    <w:rsid w:val="0034178E"/>
    <w:rsid w:val="003470E9"/>
    <w:rsid w:val="003475C2"/>
    <w:rsid w:val="0035044C"/>
    <w:rsid w:val="00350EB5"/>
    <w:rsid w:val="003511D4"/>
    <w:rsid w:val="00352813"/>
    <w:rsid w:val="00353D5C"/>
    <w:rsid w:val="003540AA"/>
    <w:rsid w:val="00354F22"/>
    <w:rsid w:val="0035505D"/>
    <w:rsid w:val="00355A18"/>
    <w:rsid w:val="0035685B"/>
    <w:rsid w:val="00357127"/>
    <w:rsid w:val="003604BB"/>
    <w:rsid w:val="003604DF"/>
    <w:rsid w:val="00360F02"/>
    <w:rsid w:val="00361D33"/>
    <w:rsid w:val="00362146"/>
    <w:rsid w:val="0037112B"/>
    <w:rsid w:val="00371AB7"/>
    <w:rsid w:val="00374F11"/>
    <w:rsid w:val="00375227"/>
    <w:rsid w:val="003755D6"/>
    <w:rsid w:val="00380421"/>
    <w:rsid w:val="00380F59"/>
    <w:rsid w:val="00381470"/>
    <w:rsid w:val="00381AE2"/>
    <w:rsid w:val="00382CB5"/>
    <w:rsid w:val="00383253"/>
    <w:rsid w:val="0038522F"/>
    <w:rsid w:val="0038529B"/>
    <w:rsid w:val="00385300"/>
    <w:rsid w:val="00385A5C"/>
    <w:rsid w:val="0038607D"/>
    <w:rsid w:val="00386B29"/>
    <w:rsid w:val="00390823"/>
    <w:rsid w:val="003919CF"/>
    <w:rsid w:val="00392E9A"/>
    <w:rsid w:val="0039326A"/>
    <w:rsid w:val="00394933"/>
    <w:rsid w:val="00396843"/>
    <w:rsid w:val="003A0493"/>
    <w:rsid w:val="003A087A"/>
    <w:rsid w:val="003A3200"/>
    <w:rsid w:val="003A4333"/>
    <w:rsid w:val="003A5369"/>
    <w:rsid w:val="003A75D7"/>
    <w:rsid w:val="003A7736"/>
    <w:rsid w:val="003B0C12"/>
    <w:rsid w:val="003B14A8"/>
    <w:rsid w:val="003B3CA3"/>
    <w:rsid w:val="003B551F"/>
    <w:rsid w:val="003B6F58"/>
    <w:rsid w:val="003B6FB9"/>
    <w:rsid w:val="003B74A2"/>
    <w:rsid w:val="003C0E7C"/>
    <w:rsid w:val="003C163D"/>
    <w:rsid w:val="003D072D"/>
    <w:rsid w:val="003D1658"/>
    <w:rsid w:val="003D1F90"/>
    <w:rsid w:val="003D2887"/>
    <w:rsid w:val="003D2D72"/>
    <w:rsid w:val="003D329F"/>
    <w:rsid w:val="003D3A2D"/>
    <w:rsid w:val="003D49E5"/>
    <w:rsid w:val="003D4AD8"/>
    <w:rsid w:val="003D6699"/>
    <w:rsid w:val="003D6B13"/>
    <w:rsid w:val="003D74B0"/>
    <w:rsid w:val="003D77EA"/>
    <w:rsid w:val="003E2379"/>
    <w:rsid w:val="003E2D5E"/>
    <w:rsid w:val="003E3D16"/>
    <w:rsid w:val="003E4A42"/>
    <w:rsid w:val="003E619D"/>
    <w:rsid w:val="003E6E78"/>
    <w:rsid w:val="003E7945"/>
    <w:rsid w:val="003F037F"/>
    <w:rsid w:val="003F185F"/>
    <w:rsid w:val="003F289F"/>
    <w:rsid w:val="003F2FDF"/>
    <w:rsid w:val="003F4D41"/>
    <w:rsid w:val="003F6209"/>
    <w:rsid w:val="003F6ACD"/>
    <w:rsid w:val="003F6C3A"/>
    <w:rsid w:val="003F6DFF"/>
    <w:rsid w:val="003F7319"/>
    <w:rsid w:val="003F7B3C"/>
    <w:rsid w:val="00400A57"/>
    <w:rsid w:val="00400D43"/>
    <w:rsid w:val="0040186D"/>
    <w:rsid w:val="00401E53"/>
    <w:rsid w:val="00403BBA"/>
    <w:rsid w:val="00410E92"/>
    <w:rsid w:val="00411764"/>
    <w:rsid w:val="00412101"/>
    <w:rsid w:val="0041254A"/>
    <w:rsid w:val="00415213"/>
    <w:rsid w:val="0041556F"/>
    <w:rsid w:val="00416870"/>
    <w:rsid w:val="0041739A"/>
    <w:rsid w:val="00421FC0"/>
    <w:rsid w:val="00422B60"/>
    <w:rsid w:val="00423684"/>
    <w:rsid w:val="0042565D"/>
    <w:rsid w:val="00426CE4"/>
    <w:rsid w:val="0043038C"/>
    <w:rsid w:val="00430820"/>
    <w:rsid w:val="00430B71"/>
    <w:rsid w:val="004317A9"/>
    <w:rsid w:val="00432758"/>
    <w:rsid w:val="00435270"/>
    <w:rsid w:val="00435990"/>
    <w:rsid w:val="0043606B"/>
    <w:rsid w:val="004407B6"/>
    <w:rsid w:val="00440970"/>
    <w:rsid w:val="00440ED2"/>
    <w:rsid w:val="00441730"/>
    <w:rsid w:val="00443340"/>
    <w:rsid w:val="00443589"/>
    <w:rsid w:val="0045099F"/>
    <w:rsid w:val="00450A15"/>
    <w:rsid w:val="00451556"/>
    <w:rsid w:val="0045299F"/>
    <w:rsid w:val="004538E0"/>
    <w:rsid w:val="00453ED7"/>
    <w:rsid w:val="0045422D"/>
    <w:rsid w:val="0045534B"/>
    <w:rsid w:val="004554A7"/>
    <w:rsid w:val="004617FB"/>
    <w:rsid w:val="00463803"/>
    <w:rsid w:val="00464215"/>
    <w:rsid w:val="004653BC"/>
    <w:rsid w:val="00466B63"/>
    <w:rsid w:val="00470D5A"/>
    <w:rsid w:val="00470F76"/>
    <w:rsid w:val="0047110C"/>
    <w:rsid w:val="004725D8"/>
    <w:rsid w:val="0047310A"/>
    <w:rsid w:val="004741A6"/>
    <w:rsid w:val="004764AE"/>
    <w:rsid w:val="004764BB"/>
    <w:rsid w:val="00476F9A"/>
    <w:rsid w:val="00477352"/>
    <w:rsid w:val="00481689"/>
    <w:rsid w:val="00481C98"/>
    <w:rsid w:val="0048456C"/>
    <w:rsid w:val="00485288"/>
    <w:rsid w:val="0048554A"/>
    <w:rsid w:val="00486AC2"/>
    <w:rsid w:val="00491C84"/>
    <w:rsid w:val="00492862"/>
    <w:rsid w:val="00492D44"/>
    <w:rsid w:val="00494D37"/>
    <w:rsid w:val="004A141C"/>
    <w:rsid w:val="004A2CA2"/>
    <w:rsid w:val="004A47BB"/>
    <w:rsid w:val="004A71D0"/>
    <w:rsid w:val="004B1B3C"/>
    <w:rsid w:val="004B1BD7"/>
    <w:rsid w:val="004B2437"/>
    <w:rsid w:val="004B2723"/>
    <w:rsid w:val="004B338F"/>
    <w:rsid w:val="004B3461"/>
    <w:rsid w:val="004B3A01"/>
    <w:rsid w:val="004B3E16"/>
    <w:rsid w:val="004B4ED7"/>
    <w:rsid w:val="004B70F8"/>
    <w:rsid w:val="004C0273"/>
    <w:rsid w:val="004C0DD0"/>
    <w:rsid w:val="004C29F4"/>
    <w:rsid w:val="004C3406"/>
    <w:rsid w:val="004C6DBD"/>
    <w:rsid w:val="004D00D7"/>
    <w:rsid w:val="004D0589"/>
    <w:rsid w:val="004D13BE"/>
    <w:rsid w:val="004D3BB8"/>
    <w:rsid w:val="004D41BB"/>
    <w:rsid w:val="004D47F7"/>
    <w:rsid w:val="004D4D3A"/>
    <w:rsid w:val="004D552B"/>
    <w:rsid w:val="004D5856"/>
    <w:rsid w:val="004D72BD"/>
    <w:rsid w:val="004D7A58"/>
    <w:rsid w:val="004D7FEC"/>
    <w:rsid w:val="004E1293"/>
    <w:rsid w:val="004E1874"/>
    <w:rsid w:val="004E46BE"/>
    <w:rsid w:val="004E4F9A"/>
    <w:rsid w:val="004E5FBB"/>
    <w:rsid w:val="004E7F58"/>
    <w:rsid w:val="004F0876"/>
    <w:rsid w:val="004F1AD4"/>
    <w:rsid w:val="004F3367"/>
    <w:rsid w:val="004F3C54"/>
    <w:rsid w:val="004F483B"/>
    <w:rsid w:val="004F7068"/>
    <w:rsid w:val="00501D19"/>
    <w:rsid w:val="00501EBF"/>
    <w:rsid w:val="00502CA0"/>
    <w:rsid w:val="00502F78"/>
    <w:rsid w:val="00504739"/>
    <w:rsid w:val="00505D43"/>
    <w:rsid w:val="00505FD6"/>
    <w:rsid w:val="00515CB4"/>
    <w:rsid w:val="0051661B"/>
    <w:rsid w:val="005211E4"/>
    <w:rsid w:val="005222DE"/>
    <w:rsid w:val="00524B62"/>
    <w:rsid w:val="0052597C"/>
    <w:rsid w:val="0053483C"/>
    <w:rsid w:val="0053612C"/>
    <w:rsid w:val="005429FA"/>
    <w:rsid w:val="00542A69"/>
    <w:rsid w:val="00545B6C"/>
    <w:rsid w:val="00550457"/>
    <w:rsid w:val="00550BEE"/>
    <w:rsid w:val="00551D41"/>
    <w:rsid w:val="0055292B"/>
    <w:rsid w:val="00554288"/>
    <w:rsid w:val="00556958"/>
    <w:rsid w:val="00556BD1"/>
    <w:rsid w:val="00556FB2"/>
    <w:rsid w:val="0055705E"/>
    <w:rsid w:val="005609B4"/>
    <w:rsid w:val="005621A6"/>
    <w:rsid w:val="00563B63"/>
    <w:rsid w:val="00566112"/>
    <w:rsid w:val="005664A3"/>
    <w:rsid w:val="00566C8C"/>
    <w:rsid w:val="00566D62"/>
    <w:rsid w:val="00567B71"/>
    <w:rsid w:val="0057197D"/>
    <w:rsid w:val="00571CC9"/>
    <w:rsid w:val="0057218E"/>
    <w:rsid w:val="00572800"/>
    <w:rsid w:val="005737AA"/>
    <w:rsid w:val="00576076"/>
    <w:rsid w:val="0058098D"/>
    <w:rsid w:val="00581F00"/>
    <w:rsid w:val="00585FF1"/>
    <w:rsid w:val="005878D2"/>
    <w:rsid w:val="00590D8C"/>
    <w:rsid w:val="005930AC"/>
    <w:rsid w:val="005942E5"/>
    <w:rsid w:val="00594576"/>
    <w:rsid w:val="00594CB9"/>
    <w:rsid w:val="005961F7"/>
    <w:rsid w:val="00596FE2"/>
    <w:rsid w:val="005A04A6"/>
    <w:rsid w:val="005A121F"/>
    <w:rsid w:val="005A2ED2"/>
    <w:rsid w:val="005A4470"/>
    <w:rsid w:val="005A5A2A"/>
    <w:rsid w:val="005B0D70"/>
    <w:rsid w:val="005B1B4E"/>
    <w:rsid w:val="005B1D5B"/>
    <w:rsid w:val="005B26A0"/>
    <w:rsid w:val="005B2EBB"/>
    <w:rsid w:val="005B3467"/>
    <w:rsid w:val="005B4958"/>
    <w:rsid w:val="005B5955"/>
    <w:rsid w:val="005B61E7"/>
    <w:rsid w:val="005B67C2"/>
    <w:rsid w:val="005B6832"/>
    <w:rsid w:val="005C039E"/>
    <w:rsid w:val="005C0999"/>
    <w:rsid w:val="005C340C"/>
    <w:rsid w:val="005C3730"/>
    <w:rsid w:val="005C3B46"/>
    <w:rsid w:val="005C44B8"/>
    <w:rsid w:val="005C50F7"/>
    <w:rsid w:val="005C5731"/>
    <w:rsid w:val="005C5904"/>
    <w:rsid w:val="005C5E44"/>
    <w:rsid w:val="005C6DB6"/>
    <w:rsid w:val="005D1331"/>
    <w:rsid w:val="005D1D78"/>
    <w:rsid w:val="005D2155"/>
    <w:rsid w:val="005D3B74"/>
    <w:rsid w:val="005D3E14"/>
    <w:rsid w:val="005D4C80"/>
    <w:rsid w:val="005D63B3"/>
    <w:rsid w:val="005D6ABE"/>
    <w:rsid w:val="005D73EB"/>
    <w:rsid w:val="005E04EC"/>
    <w:rsid w:val="005E118A"/>
    <w:rsid w:val="005E1B29"/>
    <w:rsid w:val="005E1B63"/>
    <w:rsid w:val="005E3740"/>
    <w:rsid w:val="005E391B"/>
    <w:rsid w:val="005E5373"/>
    <w:rsid w:val="005E558D"/>
    <w:rsid w:val="005F0CB5"/>
    <w:rsid w:val="005F1F28"/>
    <w:rsid w:val="005F5703"/>
    <w:rsid w:val="005F6B21"/>
    <w:rsid w:val="00600239"/>
    <w:rsid w:val="00601FD7"/>
    <w:rsid w:val="00603AB5"/>
    <w:rsid w:val="00603B0A"/>
    <w:rsid w:val="00606658"/>
    <w:rsid w:val="00606BA4"/>
    <w:rsid w:val="00606E56"/>
    <w:rsid w:val="00614BB9"/>
    <w:rsid w:val="0061540C"/>
    <w:rsid w:val="00621870"/>
    <w:rsid w:val="0062208A"/>
    <w:rsid w:val="0062306E"/>
    <w:rsid w:val="0062554A"/>
    <w:rsid w:val="00627F59"/>
    <w:rsid w:val="00630C91"/>
    <w:rsid w:val="00631009"/>
    <w:rsid w:val="006313E9"/>
    <w:rsid w:val="00631C20"/>
    <w:rsid w:val="00632A22"/>
    <w:rsid w:val="00632B0B"/>
    <w:rsid w:val="006339E5"/>
    <w:rsid w:val="006347FE"/>
    <w:rsid w:val="00634C2A"/>
    <w:rsid w:val="006351C4"/>
    <w:rsid w:val="00635B8A"/>
    <w:rsid w:val="0063780F"/>
    <w:rsid w:val="006378CB"/>
    <w:rsid w:val="006423DF"/>
    <w:rsid w:val="00643399"/>
    <w:rsid w:val="00643B45"/>
    <w:rsid w:val="00643F28"/>
    <w:rsid w:val="006453C2"/>
    <w:rsid w:val="006504E9"/>
    <w:rsid w:val="006521DE"/>
    <w:rsid w:val="0065379B"/>
    <w:rsid w:val="00653FBC"/>
    <w:rsid w:val="00654159"/>
    <w:rsid w:val="0065483B"/>
    <w:rsid w:val="0065551D"/>
    <w:rsid w:val="00655C61"/>
    <w:rsid w:val="00655C69"/>
    <w:rsid w:val="00656AA8"/>
    <w:rsid w:val="00660BF9"/>
    <w:rsid w:val="00661EBA"/>
    <w:rsid w:val="00661F5B"/>
    <w:rsid w:val="006711F3"/>
    <w:rsid w:val="006735D4"/>
    <w:rsid w:val="00673E4F"/>
    <w:rsid w:val="0067446D"/>
    <w:rsid w:val="006757A6"/>
    <w:rsid w:val="00676773"/>
    <w:rsid w:val="00677ED4"/>
    <w:rsid w:val="0068104F"/>
    <w:rsid w:val="006858AC"/>
    <w:rsid w:val="0068609C"/>
    <w:rsid w:val="00686E98"/>
    <w:rsid w:val="00687731"/>
    <w:rsid w:val="00691598"/>
    <w:rsid w:val="00694A88"/>
    <w:rsid w:val="00697B50"/>
    <w:rsid w:val="006A2346"/>
    <w:rsid w:val="006A3C8E"/>
    <w:rsid w:val="006A5DBD"/>
    <w:rsid w:val="006A6A10"/>
    <w:rsid w:val="006B07D9"/>
    <w:rsid w:val="006B1208"/>
    <w:rsid w:val="006B349A"/>
    <w:rsid w:val="006B4ABD"/>
    <w:rsid w:val="006B4B70"/>
    <w:rsid w:val="006B5639"/>
    <w:rsid w:val="006B7F7E"/>
    <w:rsid w:val="006C42B1"/>
    <w:rsid w:val="006D0670"/>
    <w:rsid w:val="006D1710"/>
    <w:rsid w:val="006D41F7"/>
    <w:rsid w:val="006D6151"/>
    <w:rsid w:val="006D710D"/>
    <w:rsid w:val="006D7314"/>
    <w:rsid w:val="006D7EE7"/>
    <w:rsid w:val="006E0AE4"/>
    <w:rsid w:val="006E24B9"/>
    <w:rsid w:val="006E2FD5"/>
    <w:rsid w:val="006E319F"/>
    <w:rsid w:val="006E3700"/>
    <w:rsid w:val="006E4642"/>
    <w:rsid w:val="006E4CFC"/>
    <w:rsid w:val="006E5D0A"/>
    <w:rsid w:val="006E77A4"/>
    <w:rsid w:val="006E79A1"/>
    <w:rsid w:val="006F1307"/>
    <w:rsid w:val="006F1F7B"/>
    <w:rsid w:val="006F267E"/>
    <w:rsid w:val="006F33DE"/>
    <w:rsid w:val="006F3A24"/>
    <w:rsid w:val="006F6105"/>
    <w:rsid w:val="00703949"/>
    <w:rsid w:val="00705239"/>
    <w:rsid w:val="00705E71"/>
    <w:rsid w:val="007069AB"/>
    <w:rsid w:val="007118CD"/>
    <w:rsid w:val="0071337D"/>
    <w:rsid w:val="0071413A"/>
    <w:rsid w:val="00714F64"/>
    <w:rsid w:val="007157B1"/>
    <w:rsid w:val="007164DC"/>
    <w:rsid w:val="007204A6"/>
    <w:rsid w:val="00720B6D"/>
    <w:rsid w:val="0072224D"/>
    <w:rsid w:val="007229CE"/>
    <w:rsid w:val="00722F56"/>
    <w:rsid w:val="00725F2F"/>
    <w:rsid w:val="007267B4"/>
    <w:rsid w:val="00727599"/>
    <w:rsid w:val="0072778B"/>
    <w:rsid w:val="00730FE9"/>
    <w:rsid w:val="007314EA"/>
    <w:rsid w:val="00731FB9"/>
    <w:rsid w:val="007326AF"/>
    <w:rsid w:val="007339A0"/>
    <w:rsid w:val="00734A95"/>
    <w:rsid w:val="00736BC7"/>
    <w:rsid w:val="00737FC6"/>
    <w:rsid w:val="00741D41"/>
    <w:rsid w:val="0074297F"/>
    <w:rsid w:val="00744361"/>
    <w:rsid w:val="00744CB6"/>
    <w:rsid w:val="00745F90"/>
    <w:rsid w:val="00746DAD"/>
    <w:rsid w:val="0074757B"/>
    <w:rsid w:val="007478D5"/>
    <w:rsid w:val="00750549"/>
    <w:rsid w:val="007513D4"/>
    <w:rsid w:val="00752399"/>
    <w:rsid w:val="007529CF"/>
    <w:rsid w:val="00753044"/>
    <w:rsid w:val="0075448F"/>
    <w:rsid w:val="00756428"/>
    <w:rsid w:val="00756DF1"/>
    <w:rsid w:val="00757B02"/>
    <w:rsid w:val="00761DFE"/>
    <w:rsid w:val="007620CD"/>
    <w:rsid w:val="00764BD9"/>
    <w:rsid w:val="00765AA3"/>
    <w:rsid w:val="00766780"/>
    <w:rsid w:val="007671D2"/>
    <w:rsid w:val="00767E19"/>
    <w:rsid w:val="00770534"/>
    <w:rsid w:val="00770FC1"/>
    <w:rsid w:val="00771ED7"/>
    <w:rsid w:val="007748FC"/>
    <w:rsid w:val="00774CE8"/>
    <w:rsid w:val="0077595C"/>
    <w:rsid w:val="007770E6"/>
    <w:rsid w:val="007774BB"/>
    <w:rsid w:val="00777608"/>
    <w:rsid w:val="00777DBC"/>
    <w:rsid w:val="007803EF"/>
    <w:rsid w:val="00782DFA"/>
    <w:rsid w:val="007847EB"/>
    <w:rsid w:val="00785600"/>
    <w:rsid w:val="00786EB8"/>
    <w:rsid w:val="00787319"/>
    <w:rsid w:val="007874FF"/>
    <w:rsid w:val="00791C5D"/>
    <w:rsid w:val="00792D70"/>
    <w:rsid w:val="00793176"/>
    <w:rsid w:val="00793D6E"/>
    <w:rsid w:val="00794248"/>
    <w:rsid w:val="00795699"/>
    <w:rsid w:val="007A16F6"/>
    <w:rsid w:val="007A1B24"/>
    <w:rsid w:val="007A25FC"/>
    <w:rsid w:val="007B2CF5"/>
    <w:rsid w:val="007B4068"/>
    <w:rsid w:val="007B4397"/>
    <w:rsid w:val="007B4C0F"/>
    <w:rsid w:val="007B598B"/>
    <w:rsid w:val="007B5ADF"/>
    <w:rsid w:val="007B5FFA"/>
    <w:rsid w:val="007C1CE3"/>
    <w:rsid w:val="007C20B9"/>
    <w:rsid w:val="007C2627"/>
    <w:rsid w:val="007C43F3"/>
    <w:rsid w:val="007C580C"/>
    <w:rsid w:val="007C6754"/>
    <w:rsid w:val="007D0157"/>
    <w:rsid w:val="007D11F7"/>
    <w:rsid w:val="007D3BB6"/>
    <w:rsid w:val="007D43BB"/>
    <w:rsid w:val="007D5DB0"/>
    <w:rsid w:val="007D5DD2"/>
    <w:rsid w:val="007D5FB8"/>
    <w:rsid w:val="007D7E73"/>
    <w:rsid w:val="007D7FE9"/>
    <w:rsid w:val="007E0035"/>
    <w:rsid w:val="007E15F5"/>
    <w:rsid w:val="007E1F48"/>
    <w:rsid w:val="007E2F96"/>
    <w:rsid w:val="007E2FC6"/>
    <w:rsid w:val="007E5785"/>
    <w:rsid w:val="007E69AE"/>
    <w:rsid w:val="007E77B8"/>
    <w:rsid w:val="007F17CD"/>
    <w:rsid w:val="007F1F83"/>
    <w:rsid w:val="007F31A9"/>
    <w:rsid w:val="007F346E"/>
    <w:rsid w:val="007F3B9F"/>
    <w:rsid w:val="007F4C67"/>
    <w:rsid w:val="007F4ECF"/>
    <w:rsid w:val="007F523D"/>
    <w:rsid w:val="007F6A47"/>
    <w:rsid w:val="007F6F35"/>
    <w:rsid w:val="007F7966"/>
    <w:rsid w:val="0080156E"/>
    <w:rsid w:val="00802514"/>
    <w:rsid w:val="00804675"/>
    <w:rsid w:val="00804863"/>
    <w:rsid w:val="008101DD"/>
    <w:rsid w:val="00810E69"/>
    <w:rsid w:val="00810F21"/>
    <w:rsid w:val="00810F51"/>
    <w:rsid w:val="00811349"/>
    <w:rsid w:val="008115E7"/>
    <w:rsid w:val="00812768"/>
    <w:rsid w:val="00813355"/>
    <w:rsid w:val="0081466F"/>
    <w:rsid w:val="00816A0D"/>
    <w:rsid w:val="00816E8C"/>
    <w:rsid w:val="00817299"/>
    <w:rsid w:val="00817BAE"/>
    <w:rsid w:val="008206C6"/>
    <w:rsid w:val="00821F24"/>
    <w:rsid w:val="00822518"/>
    <w:rsid w:val="0082475C"/>
    <w:rsid w:val="008247B9"/>
    <w:rsid w:val="0082594B"/>
    <w:rsid w:val="00831BD1"/>
    <w:rsid w:val="008329B8"/>
    <w:rsid w:val="00834F7F"/>
    <w:rsid w:val="008426EA"/>
    <w:rsid w:val="00842ED5"/>
    <w:rsid w:val="0084496D"/>
    <w:rsid w:val="008463BF"/>
    <w:rsid w:val="00851112"/>
    <w:rsid w:val="00852C10"/>
    <w:rsid w:val="0085412F"/>
    <w:rsid w:val="00855F4E"/>
    <w:rsid w:val="008566AF"/>
    <w:rsid w:val="008573D5"/>
    <w:rsid w:val="00860F0F"/>
    <w:rsid w:val="008611B2"/>
    <w:rsid w:val="00864052"/>
    <w:rsid w:val="00865801"/>
    <w:rsid w:val="00867D90"/>
    <w:rsid w:val="00870DE9"/>
    <w:rsid w:val="008727D7"/>
    <w:rsid w:val="00872EA7"/>
    <w:rsid w:val="008739C2"/>
    <w:rsid w:val="008740F4"/>
    <w:rsid w:val="00874C57"/>
    <w:rsid w:val="0087501A"/>
    <w:rsid w:val="0087524B"/>
    <w:rsid w:val="00875ED7"/>
    <w:rsid w:val="0087768F"/>
    <w:rsid w:val="008807DA"/>
    <w:rsid w:val="00881035"/>
    <w:rsid w:val="00881456"/>
    <w:rsid w:val="00881959"/>
    <w:rsid w:val="00882C14"/>
    <w:rsid w:val="00882D7D"/>
    <w:rsid w:val="00884E42"/>
    <w:rsid w:val="0088641C"/>
    <w:rsid w:val="00890CCA"/>
    <w:rsid w:val="00890E9E"/>
    <w:rsid w:val="00891DCC"/>
    <w:rsid w:val="00892247"/>
    <w:rsid w:val="00892AD4"/>
    <w:rsid w:val="00893223"/>
    <w:rsid w:val="0089492B"/>
    <w:rsid w:val="0089509C"/>
    <w:rsid w:val="0089587B"/>
    <w:rsid w:val="00896423"/>
    <w:rsid w:val="008965E6"/>
    <w:rsid w:val="008968E3"/>
    <w:rsid w:val="00896DA9"/>
    <w:rsid w:val="008A005E"/>
    <w:rsid w:val="008A1E8A"/>
    <w:rsid w:val="008A21D6"/>
    <w:rsid w:val="008A34DE"/>
    <w:rsid w:val="008A56AC"/>
    <w:rsid w:val="008A58F5"/>
    <w:rsid w:val="008A5B5B"/>
    <w:rsid w:val="008A68E7"/>
    <w:rsid w:val="008B0AE8"/>
    <w:rsid w:val="008B1836"/>
    <w:rsid w:val="008B3A21"/>
    <w:rsid w:val="008B4055"/>
    <w:rsid w:val="008B7325"/>
    <w:rsid w:val="008C01CB"/>
    <w:rsid w:val="008C06A8"/>
    <w:rsid w:val="008C1AF7"/>
    <w:rsid w:val="008C2928"/>
    <w:rsid w:val="008C363D"/>
    <w:rsid w:val="008C4C05"/>
    <w:rsid w:val="008C4C90"/>
    <w:rsid w:val="008C50AF"/>
    <w:rsid w:val="008C5A15"/>
    <w:rsid w:val="008C5ACC"/>
    <w:rsid w:val="008C6BEB"/>
    <w:rsid w:val="008C6E5D"/>
    <w:rsid w:val="008C6F0A"/>
    <w:rsid w:val="008C7B18"/>
    <w:rsid w:val="008D182B"/>
    <w:rsid w:val="008D4746"/>
    <w:rsid w:val="008D51C1"/>
    <w:rsid w:val="008D5E88"/>
    <w:rsid w:val="008E1296"/>
    <w:rsid w:val="008E1E84"/>
    <w:rsid w:val="008E2F00"/>
    <w:rsid w:val="008F099D"/>
    <w:rsid w:val="008F0A6F"/>
    <w:rsid w:val="008F2F56"/>
    <w:rsid w:val="008F624D"/>
    <w:rsid w:val="008F6C05"/>
    <w:rsid w:val="008F6F07"/>
    <w:rsid w:val="00900766"/>
    <w:rsid w:val="00900EB7"/>
    <w:rsid w:val="00902956"/>
    <w:rsid w:val="00902F7C"/>
    <w:rsid w:val="0090418F"/>
    <w:rsid w:val="00904915"/>
    <w:rsid w:val="009079A9"/>
    <w:rsid w:val="00911F5E"/>
    <w:rsid w:val="00913159"/>
    <w:rsid w:val="009132BC"/>
    <w:rsid w:val="009143A9"/>
    <w:rsid w:val="00914741"/>
    <w:rsid w:val="009178A4"/>
    <w:rsid w:val="0092089F"/>
    <w:rsid w:val="00920ABD"/>
    <w:rsid w:val="00921DDD"/>
    <w:rsid w:val="00922402"/>
    <w:rsid w:val="009238C4"/>
    <w:rsid w:val="009241A1"/>
    <w:rsid w:val="00926730"/>
    <w:rsid w:val="0092685D"/>
    <w:rsid w:val="00926B53"/>
    <w:rsid w:val="00927E74"/>
    <w:rsid w:val="00927EAD"/>
    <w:rsid w:val="0093017E"/>
    <w:rsid w:val="009329A8"/>
    <w:rsid w:val="009339B6"/>
    <w:rsid w:val="0093788D"/>
    <w:rsid w:val="00941B1D"/>
    <w:rsid w:val="009421C8"/>
    <w:rsid w:val="00942323"/>
    <w:rsid w:val="009455CB"/>
    <w:rsid w:val="00945FB3"/>
    <w:rsid w:val="00946FEB"/>
    <w:rsid w:val="00951754"/>
    <w:rsid w:val="009530D4"/>
    <w:rsid w:val="00954202"/>
    <w:rsid w:val="009543D1"/>
    <w:rsid w:val="0095449C"/>
    <w:rsid w:val="00954617"/>
    <w:rsid w:val="00956045"/>
    <w:rsid w:val="00956F40"/>
    <w:rsid w:val="00960637"/>
    <w:rsid w:val="0096107E"/>
    <w:rsid w:val="00962968"/>
    <w:rsid w:val="009648E2"/>
    <w:rsid w:val="00971241"/>
    <w:rsid w:val="00971477"/>
    <w:rsid w:val="00973955"/>
    <w:rsid w:val="009743BD"/>
    <w:rsid w:val="00974802"/>
    <w:rsid w:val="009763D8"/>
    <w:rsid w:val="00976993"/>
    <w:rsid w:val="00977681"/>
    <w:rsid w:val="009776EF"/>
    <w:rsid w:val="00977868"/>
    <w:rsid w:val="009812B5"/>
    <w:rsid w:val="0098176D"/>
    <w:rsid w:val="00985158"/>
    <w:rsid w:val="00985C35"/>
    <w:rsid w:val="0099003F"/>
    <w:rsid w:val="00990101"/>
    <w:rsid w:val="009901E7"/>
    <w:rsid w:val="00992A1A"/>
    <w:rsid w:val="00994C76"/>
    <w:rsid w:val="00995FB4"/>
    <w:rsid w:val="009A070C"/>
    <w:rsid w:val="009A13BD"/>
    <w:rsid w:val="009A365F"/>
    <w:rsid w:val="009A3E8D"/>
    <w:rsid w:val="009A5B37"/>
    <w:rsid w:val="009A6F50"/>
    <w:rsid w:val="009A7BF0"/>
    <w:rsid w:val="009B014D"/>
    <w:rsid w:val="009B01F9"/>
    <w:rsid w:val="009B2D3C"/>
    <w:rsid w:val="009B4F71"/>
    <w:rsid w:val="009B545E"/>
    <w:rsid w:val="009B5FED"/>
    <w:rsid w:val="009C0150"/>
    <w:rsid w:val="009C0673"/>
    <w:rsid w:val="009C1C07"/>
    <w:rsid w:val="009C2219"/>
    <w:rsid w:val="009C28D1"/>
    <w:rsid w:val="009C328E"/>
    <w:rsid w:val="009C3A3E"/>
    <w:rsid w:val="009C4D86"/>
    <w:rsid w:val="009C561B"/>
    <w:rsid w:val="009C721C"/>
    <w:rsid w:val="009D055B"/>
    <w:rsid w:val="009D0CF8"/>
    <w:rsid w:val="009D2DDA"/>
    <w:rsid w:val="009D372D"/>
    <w:rsid w:val="009D67F1"/>
    <w:rsid w:val="009D7C9B"/>
    <w:rsid w:val="009D7E53"/>
    <w:rsid w:val="009E00FD"/>
    <w:rsid w:val="009E025E"/>
    <w:rsid w:val="009E1F6C"/>
    <w:rsid w:val="009E2CF5"/>
    <w:rsid w:val="009E38A6"/>
    <w:rsid w:val="009E4D06"/>
    <w:rsid w:val="009E5328"/>
    <w:rsid w:val="009E5CD1"/>
    <w:rsid w:val="009F1E00"/>
    <w:rsid w:val="009F28D0"/>
    <w:rsid w:val="009F2981"/>
    <w:rsid w:val="009F336C"/>
    <w:rsid w:val="009F5592"/>
    <w:rsid w:val="009F6426"/>
    <w:rsid w:val="009F7A9D"/>
    <w:rsid w:val="00A004E1"/>
    <w:rsid w:val="00A01F43"/>
    <w:rsid w:val="00A030CC"/>
    <w:rsid w:val="00A033EE"/>
    <w:rsid w:val="00A03FCA"/>
    <w:rsid w:val="00A0406A"/>
    <w:rsid w:val="00A049A1"/>
    <w:rsid w:val="00A057DE"/>
    <w:rsid w:val="00A06414"/>
    <w:rsid w:val="00A06609"/>
    <w:rsid w:val="00A06B04"/>
    <w:rsid w:val="00A10F43"/>
    <w:rsid w:val="00A12D24"/>
    <w:rsid w:val="00A13850"/>
    <w:rsid w:val="00A1498D"/>
    <w:rsid w:val="00A20201"/>
    <w:rsid w:val="00A20EF1"/>
    <w:rsid w:val="00A223F8"/>
    <w:rsid w:val="00A22C51"/>
    <w:rsid w:val="00A24BAE"/>
    <w:rsid w:val="00A24C80"/>
    <w:rsid w:val="00A30AD0"/>
    <w:rsid w:val="00A32D68"/>
    <w:rsid w:val="00A3335B"/>
    <w:rsid w:val="00A353F5"/>
    <w:rsid w:val="00A35C55"/>
    <w:rsid w:val="00A36BAD"/>
    <w:rsid w:val="00A36C46"/>
    <w:rsid w:val="00A36D05"/>
    <w:rsid w:val="00A36F97"/>
    <w:rsid w:val="00A40288"/>
    <w:rsid w:val="00A41B2F"/>
    <w:rsid w:val="00A41BF1"/>
    <w:rsid w:val="00A41E60"/>
    <w:rsid w:val="00A43A23"/>
    <w:rsid w:val="00A451C7"/>
    <w:rsid w:val="00A50311"/>
    <w:rsid w:val="00A51219"/>
    <w:rsid w:val="00A53EB6"/>
    <w:rsid w:val="00A562D7"/>
    <w:rsid w:val="00A5763E"/>
    <w:rsid w:val="00A60364"/>
    <w:rsid w:val="00A61440"/>
    <w:rsid w:val="00A64050"/>
    <w:rsid w:val="00A654C2"/>
    <w:rsid w:val="00A65A99"/>
    <w:rsid w:val="00A67A56"/>
    <w:rsid w:val="00A70005"/>
    <w:rsid w:val="00A70811"/>
    <w:rsid w:val="00A714F7"/>
    <w:rsid w:val="00A71888"/>
    <w:rsid w:val="00A7198D"/>
    <w:rsid w:val="00A71C77"/>
    <w:rsid w:val="00A74D15"/>
    <w:rsid w:val="00A75009"/>
    <w:rsid w:val="00A77024"/>
    <w:rsid w:val="00A771BD"/>
    <w:rsid w:val="00A814C9"/>
    <w:rsid w:val="00A8236B"/>
    <w:rsid w:val="00A83DDD"/>
    <w:rsid w:val="00A84B28"/>
    <w:rsid w:val="00A84DB0"/>
    <w:rsid w:val="00A85C24"/>
    <w:rsid w:val="00A92D6E"/>
    <w:rsid w:val="00A94C79"/>
    <w:rsid w:val="00A95855"/>
    <w:rsid w:val="00A96111"/>
    <w:rsid w:val="00A97765"/>
    <w:rsid w:val="00AA1293"/>
    <w:rsid w:val="00AA3390"/>
    <w:rsid w:val="00AA59DE"/>
    <w:rsid w:val="00AA6C30"/>
    <w:rsid w:val="00AA71DE"/>
    <w:rsid w:val="00AB07A1"/>
    <w:rsid w:val="00AB12B0"/>
    <w:rsid w:val="00AB2604"/>
    <w:rsid w:val="00AB279D"/>
    <w:rsid w:val="00AB38E6"/>
    <w:rsid w:val="00AB3A2E"/>
    <w:rsid w:val="00AB59FC"/>
    <w:rsid w:val="00AB613F"/>
    <w:rsid w:val="00AB6A00"/>
    <w:rsid w:val="00AB746B"/>
    <w:rsid w:val="00AB7F0B"/>
    <w:rsid w:val="00AC0DB0"/>
    <w:rsid w:val="00AC1189"/>
    <w:rsid w:val="00AC244F"/>
    <w:rsid w:val="00AC3C12"/>
    <w:rsid w:val="00AC6114"/>
    <w:rsid w:val="00AC745C"/>
    <w:rsid w:val="00AD0652"/>
    <w:rsid w:val="00AD11C1"/>
    <w:rsid w:val="00AD5554"/>
    <w:rsid w:val="00AD663B"/>
    <w:rsid w:val="00AD7EF7"/>
    <w:rsid w:val="00AE11A0"/>
    <w:rsid w:val="00AE17DB"/>
    <w:rsid w:val="00AE25A1"/>
    <w:rsid w:val="00AE32B0"/>
    <w:rsid w:val="00AE417A"/>
    <w:rsid w:val="00AE46D6"/>
    <w:rsid w:val="00AE4887"/>
    <w:rsid w:val="00AE4CC1"/>
    <w:rsid w:val="00AE74FB"/>
    <w:rsid w:val="00AF0014"/>
    <w:rsid w:val="00AF226D"/>
    <w:rsid w:val="00AF4F5F"/>
    <w:rsid w:val="00AF591E"/>
    <w:rsid w:val="00AF6217"/>
    <w:rsid w:val="00AF6321"/>
    <w:rsid w:val="00B01B47"/>
    <w:rsid w:val="00B028C7"/>
    <w:rsid w:val="00B029A3"/>
    <w:rsid w:val="00B0390D"/>
    <w:rsid w:val="00B03EEA"/>
    <w:rsid w:val="00B04BC2"/>
    <w:rsid w:val="00B057DD"/>
    <w:rsid w:val="00B06693"/>
    <w:rsid w:val="00B07B3F"/>
    <w:rsid w:val="00B10CB8"/>
    <w:rsid w:val="00B12945"/>
    <w:rsid w:val="00B131DF"/>
    <w:rsid w:val="00B134F6"/>
    <w:rsid w:val="00B14E98"/>
    <w:rsid w:val="00B16E2D"/>
    <w:rsid w:val="00B1789F"/>
    <w:rsid w:val="00B20448"/>
    <w:rsid w:val="00B211E0"/>
    <w:rsid w:val="00B221CB"/>
    <w:rsid w:val="00B2253E"/>
    <w:rsid w:val="00B227F5"/>
    <w:rsid w:val="00B22E0E"/>
    <w:rsid w:val="00B23F69"/>
    <w:rsid w:val="00B247F7"/>
    <w:rsid w:val="00B24D88"/>
    <w:rsid w:val="00B25072"/>
    <w:rsid w:val="00B261E5"/>
    <w:rsid w:val="00B30EF7"/>
    <w:rsid w:val="00B31D60"/>
    <w:rsid w:val="00B32DE0"/>
    <w:rsid w:val="00B3303C"/>
    <w:rsid w:val="00B3421E"/>
    <w:rsid w:val="00B34D6C"/>
    <w:rsid w:val="00B36269"/>
    <w:rsid w:val="00B375DD"/>
    <w:rsid w:val="00B42588"/>
    <w:rsid w:val="00B42E38"/>
    <w:rsid w:val="00B436DA"/>
    <w:rsid w:val="00B43F41"/>
    <w:rsid w:val="00B445D3"/>
    <w:rsid w:val="00B44CCE"/>
    <w:rsid w:val="00B45450"/>
    <w:rsid w:val="00B4622C"/>
    <w:rsid w:val="00B46D2B"/>
    <w:rsid w:val="00B46DA2"/>
    <w:rsid w:val="00B477C3"/>
    <w:rsid w:val="00B51C48"/>
    <w:rsid w:val="00B52336"/>
    <w:rsid w:val="00B53A43"/>
    <w:rsid w:val="00B53EDC"/>
    <w:rsid w:val="00B56A15"/>
    <w:rsid w:val="00B5726F"/>
    <w:rsid w:val="00B574F3"/>
    <w:rsid w:val="00B57967"/>
    <w:rsid w:val="00B57BFB"/>
    <w:rsid w:val="00B57F74"/>
    <w:rsid w:val="00B608FA"/>
    <w:rsid w:val="00B60B43"/>
    <w:rsid w:val="00B610C3"/>
    <w:rsid w:val="00B635F3"/>
    <w:rsid w:val="00B65F79"/>
    <w:rsid w:val="00B66715"/>
    <w:rsid w:val="00B66819"/>
    <w:rsid w:val="00B66E0D"/>
    <w:rsid w:val="00B67762"/>
    <w:rsid w:val="00B677A4"/>
    <w:rsid w:val="00B707BC"/>
    <w:rsid w:val="00B74497"/>
    <w:rsid w:val="00B759EF"/>
    <w:rsid w:val="00B7654B"/>
    <w:rsid w:val="00B80206"/>
    <w:rsid w:val="00B82891"/>
    <w:rsid w:val="00B84270"/>
    <w:rsid w:val="00B84526"/>
    <w:rsid w:val="00B84A11"/>
    <w:rsid w:val="00B85F17"/>
    <w:rsid w:val="00B8703E"/>
    <w:rsid w:val="00B87682"/>
    <w:rsid w:val="00B87C57"/>
    <w:rsid w:val="00B928BB"/>
    <w:rsid w:val="00B93504"/>
    <w:rsid w:val="00B9425C"/>
    <w:rsid w:val="00B96620"/>
    <w:rsid w:val="00B97E74"/>
    <w:rsid w:val="00BA04CF"/>
    <w:rsid w:val="00BA32B8"/>
    <w:rsid w:val="00BA340C"/>
    <w:rsid w:val="00BA401B"/>
    <w:rsid w:val="00BA4BBB"/>
    <w:rsid w:val="00BA76EC"/>
    <w:rsid w:val="00BA7BAA"/>
    <w:rsid w:val="00BB047C"/>
    <w:rsid w:val="00BB134F"/>
    <w:rsid w:val="00BB2880"/>
    <w:rsid w:val="00BB3420"/>
    <w:rsid w:val="00BB355F"/>
    <w:rsid w:val="00BB46E7"/>
    <w:rsid w:val="00BB6F3D"/>
    <w:rsid w:val="00BB77F0"/>
    <w:rsid w:val="00BC1427"/>
    <w:rsid w:val="00BC2301"/>
    <w:rsid w:val="00BC2306"/>
    <w:rsid w:val="00BC33DD"/>
    <w:rsid w:val="00BC3975"/>
    <w:rsid w:val="00BC673E"/>
    <w:rsid w:val="00BC6FB3"/>
    <w:rsid w:val="00BD1001"/>
    <w:rsid w:val="00BD131F"/>
    <w:rsid w:val="00BD22D5"/>
    <w:rsid w:val="00BD43DA"/>
    <w:rsid w:val="00BD44F2"/>
    <w:rsid w:val="00BD587E"/>
    <w:rsid w:val="00BD6CC0"/>
    <w:rsid w:val="00BD7B93"/>
    <w:rsid w:val="00BE0D6E"/>
    <w:rsid w:val="00BE2ABC"/>
    <w:rsid w:val="00BE2CF8"/>
    <w:rsid w:val="00BE6564"/>
    <w:rsid w:val="00BE77FC"/>
    <w:rsid w:val="00BF013F"/>
    <w:rsid w:val="00BF0215"/>
    <w:rsid w:val="00BF14F1"/>
    <w:rsid w:val="00BF1E2C"/>
    <w:rsid w:val="00BF272A"/>
    <w:rsid w:val="00BF3844"/>
    <w:rsid w:val="00BF4D7E"/>
    <w:rsid w:val="00BF581B"/>
    <w:rsid w:val="00BF5FB8"/>
    <w:rsid w:val="00BF7685"/>
    <w:rsid w:val="00C00419"/>
    <w:rsid w:val="00C0092E"/>
    <w:rsid w:val="00C00CA4"/>
    <w:rsid w:val="00C028F1"/>
    <w:rsid w:val="00C05740"/>
    <w:rsid w:val="00C057DC"/>
    <w:rsid w:val="00C07C25"/>
    <w:rsid w:val="00C145AB"/>
    <w:rsid w:val="00C163C4"/>
    <w:rsid w:val="00C170D7"/>
    <w:rsid w:val="00C205E6"/>
    <w:rsid w:val="00C20DEB"/>
    <w:rsid w:val="00C2150C"/>
    <w:rsid w:val="00C2340D"/>
    <w:rsid w:val="00C2453D"/>
    <w:rsid w:val="00C2585D"/>
    <w:rsid w:val="00C262AF"/>
    <w:rsid w:val="00C306F0"/>
    <w:rsid w:val="00C31110"/>
    <w:rsid w:val="00C31DFC"/>
    <w:rsid w:val="00C31FBF"/>
    <w:rsid w:val="00C33D58"/>
    <w:rsid w:val="00C34661"/>
    <w:rsid w:val="00C34C1C"/>
    <w:rsid w:val="00C34CF7"/>
    <w:rsid w:val="00C3522D"/>
    <w:rsid w:val="00C3530F"/>
    <w:rsid w:val="00C353B9"/>
    <w:rsid w:val="00C36005"/>
    <w:rsid w:val="00C40AC2"/>
    <w:rsid w:val="00C4104C"/>
    <w:rsid w:val="00C42649"/>
    <w:rsid w:val="00C4384E"/>
    <w:rsid w:val="00C4490F"/>
    <w:rsid w:val="00C467E8"/>
    <w:rsid w:val="00C61C68"/>
    <w:rsid w:val="00C61EE3"/>
    <w:rsid w:val="00C62C57"/>
    <w:rsid w:val="00C67906"/>
    <w:rsid w:val="00C67D8D"/>
    <w:rsid w:val="00C7202F"/>
    <w:rsid w:val="00C735C4"/>
    <w:rsid w:val="00C74F04"/>
    <w:rsid w:val="00C7624A"/>
    <w:rsid w:val="00C77058"/>
    <w:rsid w:val="00C77C65"/>
    <w:rsid w:val="00C802BD"/>
    <w:rsid w:val="00C80F24"/>
    <w:rsid w:val="00C832E5"/>
    <w:rsid w:val="00C838A4"/>
    <w:rsid w:val="00C85946"/>
    <w:rsid w:val="00C8638F"/>
    <w:rsid w:val="00C86ACF"/>
    <w:rsid w:val="00C8785E"/>
    <w:rsid w:val="00C904D5"/>
    <w:rsid w:val="00C93C35"/>
    <w:rsid w:val="00C942BC"/>
    <w:rsid w:val="00C95E94"/>
    <w:rsid w:val="00C96CE6"/>
    <w:rsid w:val="00C97DC4"/>
    <w:rsid w:val="00CA1161"/>
    <w:rsid w:val="00CA12BE"/>
    <w:rsid w:val="00CA2399"/>
    <w:rsid w:val="00CA240C"/>
    <w:rsid w:val="00CA2BAF"/>
    <w:rsid w:val="00CA5A8F"/>
    <w:rsid w:val="00CA66AA"/>
    <w:rsid w:val="00CA74CF"/>
    <w:rsid w:val="00CA758F"/>
    <w:rsid w:val="00CA75C7"/>
    <w:rsid w:val="00CA7E2F"/>
    <w:rsid w:val="00CB06C2"/>
    <w:rsid w:val="00CB0C54"/>
    <w:rsid w:val="00CB0EC5"/>
    <w:rsid w:val="00CB2EC7"/>
    <w:rsid w:val="00CB43C1"/>
    <w:rsid w:val="00CB7590"/>
    <w:rsid w:val="00CC0620"/>
    <w:rsid w:val="00CC29FC"/>
    <w:rsid w:val="00CC2C2E"/>
    <w:rsid w:val="00CC3307"/>
    <w:rsid w:val="00CC54F7"/>
    <w:rsid w:val="00CC6A3B"/>
    <w:rsid w:val="00CC6E25"/>
    <w:rsid w:val="00CC707D"/>
    <w:rsid w:val="00CC79CA"/>
    <w:rsid w:val="00CC79FE"/>
    <w:rsid w:val="00CC7B96"/>
    <w:rsid w:val="00CD1FE9"/>
    <w:rsid w:val="00CD305B"/>
    <w:rsid w:val="00CD3ADF"/>
    <w:rsid w:val="00CD3DF7"/>
    <w:rsid w:val="00CD43CD"/>
    <w:rsid w:val="00CD6887"/>
    <w:rsid w:val="00CD7D5F"/>
    <w:rsid w:val="00CE01FA"/>
    <w:rsid w:val="00CE07A6"/>
    <w:rsid w:val="00CE2656"/>
    <w:rsid w:val="00CE7718"/>
    <w:rsid w:val="00CE78E0"/>
    <w:rsid w:val="00CE7B59"/>
    <w:rsid w:val="00CF2F7E"/>
    <w:rsid w:val="00CF34A0"/>
    <w:rsid w:val="00CF43FD"/>
    <w:rsid w:val="00CF5DB5"/>
    <w:rsid w:val="00CF5E08"/>
    <w:rsid w:val="00CF7E39"/>
    <w:rsid w:val="00D01274"/>
    <w:rsid w:val="00D0428C"/>
    <w:rsid w:val="00D047FD"/>
    <w:rsid w:val="00D04B14"/>
    <w:rsid w:val="00D05478"/>
    <w:rsid w:val="00D0569D"/>
    <w:rsid w:val="00D0585C"/>
    <w:rsid w:val="00D06151"/>
    <w:rsid w:val="00D06271"/>
    <w:rsid w:val="00D100D4"/>
    <w:rsid w:val="00D114C0"/>
    <w:rsid w:val="00D12811"/>
    <w:rsid w:val="00D14443"/>
    <w:rsid w:val="00D14FA6"/>
    <w:rsid w:val="00D1694E"/>
    <w:rsid w:val="00D16E99"/>
    <w:rsid w:val="00D2053D"/>
    <w:rsid w:val="00D20EC6"/>
    <w:rsid w:val="00D21F6C"/>
    <w:rsid w:val="00D22702"/>
    <w:rsid w:val="00D23470"/>
    <w:rsid w:val="00D2389E"/>
    <w:rsid w:val="00D2632C"/>
    <w:rsid w:val="00D26EBC"/>
    <w:rsid w:val="00D27EC7"/>
    <w:rsid w:val="00D3673B"/>
    <w:rsid w:val="00D4029D"/>
    <w:rsid w:val="00D41392"/>
    <w:rsid w:val="00D41C64"/>
    <w:rsid w:val="00D41EAF"/>
    <w:rsid w:val="00D4603A"/>
    <w:rsid w:val="00D46C2C"/>
    <w:rsid w:val="00D470EF"/>
    <w:rsid w:val="00D472C0"/>
    <w:rsid w:val="00D4789B"/>
    <w:rsid w:val="00D503A0"/>
    <w:rsid w:val="00D50A60"/>
    <w:rsid w:val="00D50BDB"/>
    <w:rsid w:val="00D51995"/>
    <w:rsid w:val="00D567C4"/>
    <w:rsid w:val="00D569F6"/>
    <w:rsid w:val="00D57408"/>
    <w:rsid w:val="00D6091F"/>
    <w:rsid w:val="00D61710"/>
    <w:rsid w:val="00D6177C"/>
    <w:rsid w:val="00D61CEE"/>
    <w:rsid w:val="00D61F0E"/>
    <w:rsid w:val="00D63741"/>
    <w:rsid w:val="00D6450C"/>
    <w:rsid w:val="00D659DA"/>
    <w:rsid w:val="00D65E05"/>
    <w:rsid w:val="00D701A8"/>
    <w:rsid w:val="00D724B9"/>
    <w:rsid w:val="00D72BB7"/>
    <w:rsid w:val="00D72F26"/>
    <w:rsid w:val="00D72F6A"/>
    <w:rsid w:val="00D746B2"/>
    <w:rsid w:val="00D74D00"/>
    <w:rsid w:val="00D75210"/>
    <w:rsid w:val="00D755D7"/>
    <w:rsid w:val="00D760F0"/>
    <w:rsid w:val="00D7779C"/>
    <w:rsid w:val="00D80C4C"/>
    <w:rsid w:val="00D81697"/>
    <w:rsid w:val="00D85564"/>
    <w:rsid w:val="00D872F4"/>
    <w:rsid w:val="00D916DD"/>
    <w:rsid w:val="00D91DFF"/>
    <w:rsid w:val="00D9337C"/>
    <w:rsid w:val="00D93478"/>
    <w:rsid w:val="00D9348B"/>
    <w:rsid w:val="00D93BAF"/>
    <w:rsid w:val="00D94F48"/>
    <w:rsid w:val="00D95569"/>
    <w:rsid w:val="00D95B27"/>
    <w:rsid w:val="00D97F22"/>
    <w:rsid w:val="00DA04A6"/>
    <w:rsid w:val="00DA5598"/>
    <w:rsid w:val="00DA5662"/>
    <w:rsid w:val="00DA693A"/>
    <w:rsid w:val="00DA7BC2"/>
    <w:rsid w:val="00DB13D7"/>
    <w:rsid w:val="00DB4243"/>
    <w:rsid w:val="00DB4DEA"/>
    <w:rsid w:val="00DB4FF8"/>
    <w:rsid w:val="00DB57F0"/>
    <w:rsid w:val="00DC0876"/>
    <w:rsid w:val="00DC0A10"/>
    <w:rsid w:val="00DC142D"/>
    <w:rsid w:val="00DC3020"/>
    <w:rsid w:val="00DC5BE4"/>
    <w:rsid w:val="00DC73D4"/>
    <w:rsid w:val="00DC7992"/>
    <w:rsid w:val="00DD0030"/>
    <w:rsid w:val="00DD0C35"/>
    <w:rsid w:val="00DD179F"/>
    <w:rsid w:val="00DD1B6E"/>
    <w:rsid w:val="00DD1F2A"/>
    <w:rsid w:val="00DD4C55"/>
    <w:rsid w:val="00DD5DB2"/>
    <w:rsid w:val="00DD6EFB"/>
    <w:rsid w:val="00DD70AE"/>
    <w:rsid w:val="00DE1011"/>
    <w:rsid w:val="00DE208B"/>
    <w:rsid w:val="00DE3C40"/>
    <w:rsid w:val="00DE47AB"/>
    <w:rsid w:val="00DE6D6C"/>
    <w:rsid w:val="00DE7499"/>
    <w:rsid w:val="00DE76EF"/>
    <w:rsid w:val="00DF0178"/>
    <w:rsid w:val="00DF0CF8"/>
    <w:rsid w:val="00DF151E"/>
    <w:rsid w:val="00DF17AA"/>
    <w:rsid w:val="00DF1930"/>
    <w:rsid w:val="00DF206A"/>
    <w:rsid w:val="00DF3CB0"/>
    <w:rsid w:val="00DF3FF3"/>
    <w:rsid w:val="00DF4961"/>
    <w:rsid w:val="00DF7980"/>
    <w:rsid w:val="00E0018F"/>
    <w:rsid w:val="00E00A41"/>
    <w:rsid w:val="00E02189"/>
    <w:rsid w:val="00E0251E"/>
    <w:rsid w:val="00E02A47"/>
    <w:rsid w:val="00E10A34"/>
    <w:rsid w:val="00E12D9D"/>
    <w:rsid w:val="00E15499"/>
    <w:rsid w:val="00E22ECE"/>
    <w:rsid w:val="00E22FCB"/>
    <w:rsid w:val="00E23915"/>
    <w:rsid w:val="00E24176"/>
    <w:rsid w:val="00E25258"/>
    <w:rsid w:val="00E265E9"/>
    <w:rsid w:val="00E266E3"/>
    <w:rsid w:val="00E271A0"/>
    <w:rsid w:val="00E30EFA"/>
    <w:rsid w:val="00E30FF1"/>
    <w:rsid w:val="00E313DB"/>
    <w:rsid w:val="00E32882"/>
    <w:rsid w:val="00E32BD2"/>
    <w:rsid w:val="00E3364D"/>
    <w:rsid w:val="00E33BAD"/>
    <w:rsid w:val="00E35290"/>
    <w:rsid w:val="00E35812"/>
    <w:rsid w:val="00E35C06"/>
    <w:rsid w:val="00E3736D"/>
    <w:rsid w:val="00E400D3"/>
    <w:rsid w:val="00E403A8"/>
    <w:rsid w:val="00E40577"/>
    <w:rsid w:val="00E412E8"/>
    <w:rsid w:val="00E42000"/>
    <w:rsid w:val="00E42255"/>
    <w:rsid w:val="00E42D79"/>
    <w:rsid w:val="00E42F25"/>
    <w:rsid w:val="00E43D0E"/>
    <w:rsid w:val="00E453E5"/>
    <w:rsid w:val="00E47251"/>
    <w:rsid w:val="00E50A23"/>
    <w:rsid w:val="00E5120C"/>
    <w:rsid w:val="00E51B95"/>
    <w:rsid w:val="00E51E43"/>
    <w:rsid w:val="00E525AE"/>
    <w:rsid w:val="00E527B3"/>
    <w:rsid w:val="00E5458A"/>
    <w:rsid w:val="00E560E2"/>
    <w:rsid w:val="00E56341"/>
    <w:rsid w:val="00E566B3"/>
    <w:rsid w:val="00E57DA0"/>
    <w:rsid w:val="00E60BC0"/>
    <w:rsid w:val="00E61208"/>
    <w:rsid w:val="00E623FA"/>
    <w:rsid w:val="00E63776"/>
    <w:rsid w:val="00E63F99"/>
    <w:rsid w:val="00E6561E"/>
    <w:rsid w:val="00E665EB"/>
    <w:rsid w:val="00E66C6D"/>
    <w:rsid w:val="00E6788C"/>
    <w:rsid w:val="00E67C8C"/>
    <w:rsid w:val="00E67D09"/>
    <w:rsid w:val="00E67F04"/>
    <w:rsid w:val="00E70181"/>
    <w:rsid w:val="00E70E2F"/>
    <w:rsid w:val="00E7187B"/>
    <w:rsid w:val="00E72895"/>
    <w:rsid w:val="00E73AD6"/>
    <w:rsid w:val="00E740D1"/>
    <w:rsid w:val="00E74159"/>
    <w:rsid w:val="00E74C0E"/>
    <w:rsid w:val="00E775F4"/>
    <w:rsid w:val="00E8084A"/>
    <w:rsid w:val="00E81347"/>
    <w:rsid w:val="00E814C3"/>
    <w:rsid w:val="00E81B06"/>
    <w:rsid w:val="00E81F0D"/>
    <w:rsid w:val="00E82551"/>
    <w:rsid w:val="00E8507C"/>
    <w:rsid w:val="00E8645B"/>
    <w:rsid w:val="00E9005B"/>
    <w:rsid w:val="00E92E67"/>
    <w:rsid w:val="00E934BA"/>
    <w:rsid w:val="00E936B0"/>
    <w:rsid w:val="00E93B5B"/>
    <w:rsid w:val="00E94152"/>
    <w:rsid w:val="00E94E22"/>
    <w:rsid w:val="00E95A77"/>
    <w:rsid w:val="00E97398"/>
    <w:rsid w:val="00E97643"/>
    <w:rsid w:val="00EA14DA"/>
    <w:rsid w:val="00EA2AA0"/>
    <w:rsid w:val="00EA2D87"/>
    <w:rsid w:val="00EA3D11"/>
    <w:rsid w:val="00EA5C95"/>
    <w:rsid w:val="00EA5E92"/>
    <w:rsid w:val="00EA6995"/>
    <w:rsid w:val="00EB06FA"/>
    <w:rsid w:val="00EB15C9"/>
    <w:rsid w:val="00EB2312"/>
    <w:rsid w:val="00EB3B09"/>
    <w:rsid w:val="00EB4179"/>
    <w:rsid w:val="00EB5334"/>
    <w:rsid w:val="00EB543A"/>
    <w:rsid w:val="00EB641D"/>
    <w:rsid w:val="00EC074F"/>
    <w:rsid w:val="00EC1753"/>
    <w:rsid w:val="00EC1A46"/>
    <w:rsid w:val="00EC3E8F"/>
    <w:rsid w:val="00EC594C"/>
    <w:rsid w:val="00EC5F40"/>
    <w:rsid w:val="00EC66C7"/>
    <w:rsid w:val="00EC732A"/>
    <w:rsid w:val="00ED1FD2"/>
    <w:rsid w:val="00ED4057"/>
    <w:rsid w:val="00ED42C6"/>
    <w:rsid w:val="00ED75C1"/>
    <w:rsid w:val="00EE0D63"/>
    <w:rsid w:val="00EE12E1"/>
    <w:rsid w:val="00EE7F27"/>
    <w:rsid w:val="00EF1F55"/>
    <w:rsid w:val="00EF2710"/>
    <w:rsid w:val="00EF297A"/>
    <w:rsid w:val="00EF39C4"/>
    <w:rsid w:val="00EF3ACB"/>
    <w:rsid w:val="00EF3C92"/>
    <w:rsid w:val="00EF4BAB"/>
    <w:rsid w:val="00EF4E2F"/>
    <w:rsid w:val="00EF5100"/>
    <w:rsid w:val="00EF5274"/>
    <w:rsid w:val="00EF53BB"/>
    <w:rsid w:val="00EF5F31"/>
    <w:rsid w:val="00EF79AA"/>
    <w:rsid w:val="00EF7ADC"/>
    <w:rsid w:val="00F00A4B"/>
    <w:rsid w:val="00F01B11"/>
    <w:rsid w:val="00F03F49"/>
    <w:rsid w:val="00F056FF"/>
    <w:rsid w:val="00F06A85"/>
    <w:rsid w:val="00F06FC7"/>
    <w:rsid w:val="00F07830"/>
    <w:rsid w:val="00F10237"/>
    <w:rsid w:val="00F10AD7"/>
    <w:rsid w:val="00F10E29"/>
    <w:rsid w:val="00F124F5"/>
    <w:rsid w:val="00F12911"/>
    <w:rsid w:val="00F12BA5"/>
    <w:rsid w:val="00F14921"/>
    <w:rsid w:val="00F152FB"/>
    <w:rsid w:val="00F2134A"/>
    <w:rsid w:val="00F2321E"/>
    <w:rsid w:val="00F24441"/>
    <w:rsid w:val="00F2596D"/>
    <w:rsid w:val="00F25EF6"/>
    <w:rsid w:val="00F260DA"/>
    <w:rsid w:val="00F263AE"/>
    <w:rsid w:val="00F275B9"/>
    <w:rsid w:val="00F3377D"/>
    <w:rsid w:val="00F355B9"/>
    <w:rsid w:val="00F35693"/>
    <w:rsid w:val="00F36240"/>
    <w:rsid w:val="00F37559"/>
    <w:rsid w:val="00F4138E"/>
    <w:rsid w:val="00F424CD"/>
    <w:rsid w:val="00F4269D"/>
    <w:rsid w:val="00F42C80"/>
    <w:rsid w:val="00F43A90"/>
    <w:rsid w:val="00F449F8"/>
    <w:rsid w:val="00F45753"/>
    <w:rsid w:val="00F5003E"/>
    <w:rsid w:val="00F50789"/>
    <w:rsid w:val="00F50DD2"/>
    <w:rsid w:val="00F51DD1"/>
    <w:rsid w:val="00F52517"/>
    <w:rsid w:val="00F52682"/>
    <w:rsid w:val="00F54AA1"/>
    <w:rsid w:val="00F562E7"/>
    <w:rsid w:val="00F56A80"/>
    <w:rsid w:val="00F56D73"/>
    <w:rsid w:val="00F62233"/>
    <w:rsid w:val="00F62815"/>
    <w:rsid w:val="00F63733"/>
    <w:rsid w:val="00F641C0"/>
    <w:rsid w:val="00F65CAD"/>
    <w:rsid w:val="00F66DF6"/>
    <w:rsid w:val="00F67802"/>
    <w:rsid w:val="00F709C7"/>
    <w:rsid w:val="00F70C92"/>
    <w:rsid w:val="00F71FA9"/>
    <w:rsid w:val="00F726E9"/>
    <w:rsid w:val="00F74853"/>
    <w:rsid w:val="00F749D4"/>
    <w:rsid w:val="00F74EF6"/>
    <w:rsid w:val="00F75052"/>
    <w:rsid w:val="00F756A1"/>
    <w:rsid w:val="00F76352"/>
    <w:rsid w:val="00F77C9A"/>
    <w:rsid w:val="00F80730"/>
    <w:rsid w:val="00F80A30"/>
    <w:rsid w:val="00F80EC3"/>
    <w:rsid w:val="00F81741"/>
    <w:rsid w:val="00F82A2A"/>
    <w:rsid w:val="00F87926"/>
    <w:rsid w:val="00F90024"/>
    <w:rsid w:val="00F90256"/>
    <w:rsid w:val="00F90D55"/>
    <w:rsid w:val="00F91BB2"/>
    <w:rsid w:val="00F9311A"/>
    <w:rsid w:val="00F94478"/>
    <w:rsid w:val="00F96357"/>
    <w:rsid w:val="00F96FB3"/>
    <w:rsid w:val="00FA0FF7"/>
    <w:rsid w:val="00FA30F9"/>
    <w:rsid w:val="00FA3BBB"/>
    <w:rsid w:val="00FA6575"/>
    <w:rsid w:val="00FA77D9"/>
    <w:rsid w:val="00FB4F04"/>
    <w:rsid w:val="00FB567D"/>
    <w:rsid w:val="00FB58B5"/>
    <w:rsid w:val="00FB5F61"/>
    <w:rsid w:val="00FB65C7"/>
    <w:rsid w:val="00FC0C48"/>
    <w:rsid w:val="00FC12D9"/>
    <w:rsid w:val="00FC29BF"/>
    <w:rsid w:val="00FC3839"/>
    <w:rsid w:val="00FC4530"/>
    <w:rsid w:val="00FC4896"/>
    <w:rsid w:val="00FC5385"/>
    <w:rsid w:val="00FC65EC"/>
    <w:rsid w:val="00FC6ECF"/>
    <w:rsid w:val="00FC7653"/>
    <w:rsid w:val="00FD0487"/>
    <w:rsid w:val="00FD0D17"/>
    <w:rsid w:val="00FD1849"/>
    <w:rsid w:val="00FD3B62"/>
    <w:rsid w:val="00FD414C"/>
    <w:rsid w:val="00FD46AA"/>
    <w:rsid w:val="00FE2F28"/>
    <w:rsid w:val="00FE31E7"/>
    <w:rsid w:val="00FE754B"/>
    <w:rsid w:val="00FE7EBD"/>
    <w:rsid w:val="00FE7F4E"/>
    <w:rsid w:val="00FF0A39"/>
    <w:rsid w:val="00FF25ED"/>
    <w:rsid w:val="00FF3952"/>
    <w:rsid w:val="00FF5605"/>
    <w:rsid w:val="00FF62DB"/>
    <w:rsid w:val="00FF66E4"/>
    <w:rsid w:val="00FF6A48"/>
    <w:rsid w:val="00FF7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F9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062797"/>
    <w:pPr>
      <w:keepNext/>
      <w:jc w:val="both"/>
      <w:outlineLvl w:val="0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2797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Iauiue">
    <w:name w:val="Iau?iue"/>
    <w:rsid w:val="00051224"/>
    <w:rPr>
      <w:rFonts w:ascii="Times New Roman" w:eastAsia="Times New Roman" w:hAnsi="Times New Roman"/>
      <w:sz w:val="26"/>
    </w:rPr>
  </w:style>
  <w:style w:type="paragraph" w:customStyle="1" w:styleId="caaieiaie1">
    <w:name w:val="caaieiaie 1"/>
    <w:basedOn w:val="Iauiue"/>
    <w:next w:val="Iauiue"/>
    <w:rsid w:val="00051224"/>
    <w:pPr>
      <w:keepNext/>
    </w:pPr>
    <w:rPr>
      <w:b/>
      <w:sz w:val="28"/>
    </w:rPr>
  </w:style>
  <w:style w:type="table" w:styleId="a3">
    <w:name w:val="Table Grid"/>
    <w:basedOn w:val="a1"/>
    <w:rsid w:val="007770E6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E3736D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E3736D"/>
    <w:pPr>
      <w:tabs>
        <w:tab w:val="center" w:pos="4677"/>
        <w:tab w:val="right" w:pos="9355"/>
      </w:tabs>
    </w:pPr>
  </w:style>
  <w:style w:type="paragraph" w:styleId="a6">
    <w:name w:val="footnote text"/>
    <w:basedOn w:val="a"/>
    <w:semiHidden/>
    <w:rsid w:val="00792D70"/>
  </w:style>
  <w:style w:type="character" w:styleId="a7">
    <w:name w:val="Hyperlink"/>
    <w:basedOn w:val="a0"/>
    <w:rsid w:val="000C2DAF"/>
    <w:rPr>
      <w:color w:val="0000FF"/>
      <w:u w:val="single"/>
    </w:rPr>
  </w:style>
  <w:style w:type="character" w:styleId="a8">
    <w:name w:val="page number"/>
    <w:basedOn w:val="a0"/>
    <w:rsid w:val="00EB2312"/>
  </w:style>
  <w:style w:type="paragraph" w:styleId="a9">
    <w:name w:val="Body Text Indent"/>
    <w:basedOn w:val="a"/>
    <w:rsid w:val="00DA04A6"/>
    <w:pPr>
      <w:spacing w:after="120"/>
      <w:ind w:left="283"/>
    </w:pPr>
  </w:style>
  <w:style w:type="paragraph" w:styleId="aa">
    <w:name w:val="Balloon Text"/>
    <w:basedOn w:val="a"/>
    <w:semiHidden/>
    <w:rsid w:val="00EF7ADC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FE7EBD"/>
    <w:pPr>
      <w:ind w:left="720"/>
      <w:contextualSpacing/>
    </w:pPr>
  </w:style>
  <w:style w:type="paragraph" w:styleId="2">
    <w:name w:val="Body Text 2"/>
    <w:basedOn w:val="a"/>
    <w:link w:val="20"/>
    <w:uiPriority w:val="99"/>
    <w:unhideWhenUsed/>
    <w:rsid w:val="004B2437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4B2437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ykova_OA\&#1056;&#1072;&#1073;&#1086;&#1095;&#1080;&#1081;%20&#1089;&#1090;&#1086;&#1083;\&#1054;&#1052;&#1050;%20&#1059;&#1044;\&#1055;&#1088;&#1072;&#1074;&#1086;&#1074;&#1086;&#1077;%20&#1091;&#1087;&#1088;&#1072;&#1074;&#1083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EE784-F2A8-455C-9B11-325AA17E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Правовое управление</Template>
  <TotalTime>10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Maykova_OA</dc:creator>
  <cp:keywords/>
  <dc:description/>
  <cp:lastModifiedBy>Klimovskaya_OV</cp:lastModifiedBy>
  <cp:revision>7</cp:revision>
  <cp:lastPrinted>2015-01-28T05:06:00Z</cp:lastPrinted>
  <dcterms:created xsi:type="dcterms:W3CDTF">2015-01-27T07:56:00Z</dcterms:created>
  <dcterms:modified xsi:type="dcterms:W3CDTF">2015-02-02T09:29:00Z</dcterms:modified>
</cp:coreProperties>
</file>